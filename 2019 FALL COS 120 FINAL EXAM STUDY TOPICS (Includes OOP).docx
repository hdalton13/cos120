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D5" w:rsidRPr="00F75902" w:rsidRDefault="00B93C31" w:rsidP="00E04321">
      <w:pPr>
        <w:spacing w:after="0" w:line="24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</w:t>
      </w:r>
      <w:r w:rsidR="00E04321" w:rsidRPr="00F75902">
        <w:rPr>
          <w:b/>
          <w:sz w:val="28"/>
        </w:rPr>
        <w:t>OS 120 FINAL EXAM STUDY TOPICS</w:t>
      </w:r>
    </w:p>
    <w:p w:rsidR="00E04321" w:rsidRDefault="00E04321" w:rsidP="00E04321">
      <w:pPr>
        <w:spacing w:after="0" w:line="240" w:lineRule="auto"/>
      </w:pPr>
    </w:p>
    <w:p w:rsidR="00C306EC" w:rsidRDefault="00C306EC" w:rsidP="00C306EC">
      <w:pPr>
        <w:spacing w:after="0" w:line="240" w:lineRule="auto"/>
        <w:rPr>
          <w:b/>
        </w:rPr>
      </w:pPr>
      <w:r>
        <w:rPr>
          <w:b/>
        </w:rPr>
        <w:t>About 10 Questions - File Processing</w:t>
      </w:r>
    </w:p>
    <w:p w:rsidR="00C306EC" w:rsidRPr="00534942" w:rsidRDefault="00C306EC" w:rsidP="00C306EC">
      <w:pPr>
        <w:spacing w:after="0" w:line="240" w:lineRule="auto"/>
      </w:pPr>
      <w:r w:rsidRPr="00534942">
        <w:t>Results of open in different situations</w:t>
      </w:r>
    </w:p>
    <w:p w:rsidR="00C306EC" w:rsidRPr="00534942" w:rsidRDefault="00C306EC" w:rsidP="00C306EC">
      <w:pPr>
        <w:spacing w:after="0" w:line="240" w:lineRule="auto"/>
      </w:pPr>
      <w:proofErr w:type="spellStart"/>
      <w:proofErr w:type="gramStart"/>
      <w:r w:rsidRPr="00534942">
        <w:t>Read,readline</w:t>
      </w:r>
      <w:proofErr w:type="gramEnd"/>
      <w:r w:rsidRPr="00534942">
        <w:t>,readlines</w:t>
      </w:r>
      <w:proofErr w:type="spellEnd"/>
      <w:r w:rsidRPr="00534942">
        <w:t xml:space="preserve"> and for</w:t>
      </w:r>
    </w:p>
    <w:p w:rsidR="00C306EC" w:rsidRPr="00534942" w:rsidRDefault="00C306EC" w:rsidP="00C306EC">
      <w:pPr>
        <w:spacing w:after="0" w:line="240" w:lineRule="auto"/>
      </w:pPr>
      <w:r w:rsidRPr="00534942">
        <w:t>Write</w:t>
      </w:r>
    </w:p>
    <w:p w:rsidR="00C306EC" w:rsidRPr="00534942" w:rsidRDefault="00C306EC" w:rsidP="00C306EC">
      <w:pPr>
        <w:spacing w:after="0" w:line="240" w:lineRule="auto"/>
      </w:pPr>
      <w:r w:rsidRPr="00534942">
        <w:t>Formatting</w:t>
      </w:r>
    </w:p>
    <w:p w:rsidR="00C306EC" w:rsidRDefault="00C306EC" w:rsidP="00C306EC">
      <w:pPr>
        <w:spacing w:after="0" w:line="240" w:lineRule="auto"/>
        <w:rPr>
          <w:b/>
        </w:rPr>
      </w:pPr>
      <w:r>
        <w:rPr>
          <w:b/>
        </w:rPr>
        <w:br/>
        <w:t>About 5 Questions - Image Processing</w:t>
      </w:r>
    </w:p>
    <w:p w:rsidR="00C306EC" w:rsidRDefault="00C306EC" w:rsidP="00C306EC">
      <w:pPr>
        <w:spacing w:after="0" w:line="240" w:lineRule="auto"/>
      </w:pPr>
      <w:r>
        <w:t>Basic image processing methods</w:t>
      </w:r>
    </w:p>
    <w:p w:rsidR="00C306EC" w:rsidRDefault="00C306EC" w:rsidP="00C306EC">
      <w:pPr>
        <w:spacing w:after="0" w:line="240" w:lineRule="auto"/>
      </w:pPr>
      <w:r>
        <w:t>Pixel manipulation</w:t>
      </w:r>
    </w:p>
    <w:p w:rsidR="00C306EC" w:rsidRDefault="00C306EC" w:rsidP="00C306EC">
      <w:pPr>
        <w:spacing w:after="0" w:line="240" w:lineRule="auto"/>
      </w:pPr>
      <w:r>
        <w:t>Passing functions as parameters</w:t>
      </w:r>
    </w:p>
    <w:p w:rsidR="00C306EC" w:rsidRDefault="00C306EC" w:rsidP="00C306EC">
      <w:pPr>
        <w:spacing w:after="0" w:line="240" w:lineRule="auto"/>
      </w:pPr>
    </w:p>
    <w:p w:rsidR="00E04321" w:rsidRPr="00E04321" w:rsidRDefault="00CF5087" w:rsidP="00E04321">
      <w:pPr>
        <w:spacing w:after="0" w:line="240" w:lineRule="auto"/>
        <w:rPr>
          <w:b/>
        </w:rPr>
      </w:pPr>
      <w:r>
        <w:rPr>
          <w:b/>
        </w:rPr>
        <w:t xml:space="preserve">About </w:t>
      </w:r>
      <w:r w:rsidR="00E04321" w:rsidRPr="00E04321">
        <w:rPr>
          <w:b/>
        </w:rPr>
        <w:t>20 Questions - Recursion</w:t>
      </w:r>
    </w:p>
    <w:p w:rsidR="00E04321" w:rsidRDefault="00E04321" w:rsidP="00E04321">
      <w:pPr>
        <w:spacing w:after="0" w:line="240" w:lineRule="auto"/>
      </w:pPr>
      <w:r>
        <w:t>Walking recursions!!</w:t>
      </w:r>
    </w:p>
    <w:p w:rsidR="00E04321" w:rsidRDefault="00E04321" w:rsidP="00E04321">
      <w:pPr>
        <w:spacing w:after="0" w:line="240" w:lineRule="auto"/>
      </w:pPr>
      <w:r>
        <w:t>Identify base case</w:t>
      </w:r>
    </w:p>
    <w:p w:rsidR="00E04321" w:rsidRDefault="00E04321" w:rsidP="00E04321">
      <w:pPr>
        <w:spacing w:after="0" w:line="240" w:lineRule="auto"/>
      </w:pPr>
      <w:r>
        <w:t>Identify recursive case</w:t>
      </w:r>
    </w:p>
    <w:p w:rsidR="00E04321" w:rsidRDefault="00E04321" w:rsidP="00E04321">
      <w:pPr>
        <w:spacing w:after="0" w:line="240" w:lineRule="auto"/>
      </w:pPr>
      <w:r>
        <w:t>Walk with various starting values</w:t>
      </w:r>
    </w:p>
    <w:p w:rsidR="00E04321" w:rsidRDefault="00E04321" w:rsidP="00E04321">
      <w:pPr>
        <w:spacing w:after="0" w:line="240" w:lineRule="auto"/>
      </w:pPr>
      <w:r>
        <w:t>Know the difference between recursive function and nested function calls</w:t>
      </w:r>
    </w:p>
    <w:p w:rsidR="00E04321" w:rsidRDefault="00E04321" w:rsidP="00E04321">
      <w:pPr>
        <w:spacing w:after="0" w:line="240" w:lineRule="auto"/>
      </w:pPr>
      <w:r>
        <w:t>Walking recursions!!</w:t>
      </w:r>
    </w:p>
    <w:p w:rsidR="00E04321" w:rsidRDefault="00E04321" w:rsidP="00E04321">
      <w:pPr>
        <w:spacing w:after="0" w:line="240" w:lineRule="auto"/>
      </w:pPr>
    </w:p>
    <w:p w:rsidR="00E04321" w:rsidRPr="00E04321" w:rsidRDefault="00CF5087" w:rsidP="00E04321">
      <w:pPr>
        <w:spacing w:after="0" w:line="240" w:lineRule="auto"/>
        <w:rPr>
          <w:b/>
        </w:rPr>
      </w:pPr>
      <w:r>
        <w:rPr>
          <w:b/>
        </w:rPr>
        <w:t xml:space="preserve">About </w:t>
      </w:r>
      <w:r w:rsidR="00E04321" w:rsidRPr="00E04321">
        <w:rPr>
          <w:b/>
        </w:rPr>
        <w:t>20 Questions - conditional statements, lists, lists of lists, dictionaries</w:t>
      </w:r>
    </w:p>
    <w:p w:rsidR="00E04321" w:rsidRDefault="00E04321" w:rsidP="00E04321">
      <w:pPr>
        <w:spacing w:after="0" w:line="240" w:lineRule="auto"/>
      </w:pPr>
      <w:r>
        <w:t>Conditional statement equivalences (writing it different ways)</w:t>
      </w:r>
    </w:p>
    <w:p w:rsidR="00E04321" w:rsidRDefault="00E04321" w:rsidP="00E04321">
      <w:pPr>
        <w:spacing w:after="0" w:line="240" w:lineRule="auto"/>
      </w:pPr>
      <w:r>
        <w:t>List methods (know them)</w:t>
      </w:r>
    </w:p>
    <w:p w:rsidR="00E04321" w:rsidRDefault="00E04321" w:rsidP="00E04321">
      <w:pPr>
        <w:spacing w:after="0" w:line="240" w:lineRule="auto"/>
      </w:pPr>
      <w:r>
        <w:t>Operations (methods) performed on a sample list of lists</w:t>
      </w:r>
    </w:p>
    <w:p w:rsidR="00E04321" w:rsidRDefault="00E04321" w:rsidP="00E04321">
      <w:pPr>
        <w:spacing w:after="0" w:line="240" w:lineRule="auto"/>
      </w:pPr>
      <w:r>
        <w:t>Dictionary of dictionaries of dictionaries</w:t>
      </w:r>
    </w:p>
    <w:p w:rsidR="00E04321" w:rsidRDefault="00E04321" w:rsidP="00E04321">
      <w:pPr>
        <w:spacing w:after="0" w:line="240" w:lineRule="auto"/>
      </w:pPr>
      <w:r>
        <w:t>Retrieval of all levels from nested dictionary</w:t>
      </w:r>
    </w:p>
    <w:p w:rsidR="00E04321" w:rsidRDefault="00E04321" w:rsidP="00E04321">
      <w:pPr>
        <w:spacing w:after="0" w:line="240" w:lineRule="auto"/>
      </w:pPr>
      <w:r>
        <w:t>Applying dictionary methods</w:t>
      </w:r>
    </w:p>
    <w:p w:rsidR="00E04321" w:rsidRDefault="00E04321" w:rsidP="00E04321">
      <w:pPr>
        <w:spacing w:after="0" w:line="240" w:lineRule="auto"/>
      </w:pPr>
      <w:r>
        <w:t>Looping through any level of the nested dictionary</w:t>
      </w:r>
    </w:p>
    <w:p w:rsidR="00E04321" w:rsidRDefault="00E04321" w:rsidP="00E04321">
      <w:pPr>
        <w:spacing w:after="0" w:line="240" w:lineRule="auto"/>
      </w:pPr>
    </w:p>
    <w:p w:rsidR="00E04321" w:rsidRPr="00E04321" w:rsidRDefault="00CF5087" w:rsidP="00E04321">
      <w:pPr>
        <w:spacing w:after="0" w:line="240" w:lineRule="auto"/>
        <w:rPr>
          <w:b/>
        </w:rPr>
      </w:pPr>
      <w:r>
        <w:rPr>
          <w:b/>
        </w:rPr>
        <w:t>About 10</w:t>
      </w:r>
      <w:r w:rsidR="00E04321" w:rsidRPr="00E04321">
        <w:rPr>
          <w:b/>
        </w:rPr>
        <w:t xml:space="preserve"> Questions - looping through lists and lists of lists</w:t>
      </w:r>
    </w:p>
    <w:p w:rsidR="00E04321" w:rsidRDefault="00E04321" w:rsidP="00E04321">
      <w:pPr>
        <w:spacing w:after="0" w:line="240" w:lineRule="auto"/>
      </w:pPr>
    </w:p>
    <w:p w:rsidR="00E04321" w:rsidRPr="00E04321" w:rsidRDefault="00CF5087" w:rsidP="00E04321">
      <w:pPr>
        <w:spacing w:after="0" w:line="240" w:lineRule="auto"/>
        <w:rPr>
          <w:b/>
        </w:rPr>
      </w:pPr>
      <w:r>
        <w:rPr>
          <w:b/>
        </w:rPr>
        <w:t>About 10 q</w:t>
      </w:r>
      <w:r w:rsidR="00E04321" w:rsidRPr="00E04321">
        <w:rPr>
          <w:b/>
        </w:rPr>
        <w:t>uestions - strings and characters</w:t>
      </w:r>
    </w:p>
    <w:p w:rsidR="00E04321" w:rsidRDefault="00E04321" w:rsidP="00E04321">
      <w:pPr>
        <w:spacing w:after="0" w:line="240" w:lineRule="auto"/>
      </w:pPr>
      <w:r>
        <w:t>String methods (know them)</w:t>
      </w:r>
    </w:p>
    <w:p w:rsidR="00E04321" w:rsidRDefault="00E04321" w:rsidP="00E04321">
      <w:pPr>
        <w:spacing w:after="0" w:line="240" w:lineRule="auto"/>
      </w:pPr>
      <w:proofErr w:type="spellStart"/>
      <w:r>
        <w:t>chr</w:t>
      </w:r>
      <w:proofErr w:type="spellEnd"/>
      <w:r>
        <w:t xml:space="preserve"> and </w:t>
      </w:r>
      <w:proofErr w:type="spellStart"/>
      <w:r>
        <w:t>ord</w:t>
      </w:r>
      <w:proofErr w:type="spellEnd"/>
    </w:p>
    <w:p w:rsidR="00E04321" w:rsidRDefault="00E04321" w:rsidP="00E04321">
      <w:pPr>
        <w:spacing w:after="0" w:line="240" w:lineRule="auto"/>
      </w:pPr>
      <w:r>
        <w:t>String slicing of all kinds (forward, backward, completions, etc.)</w:t>
      </w:r>
    </w:p>
    <w:p w:rsidR="00E04321" w:rsidRDefault="00E04321" w:rsidP="00E04321">
      <w:pPr>
        <w:spacing w:after="0" w:line="240" w:lineRule="auto"/>
      </w:pPr>
      <w:r>
        <w:t>String indexing</w:t>
      </w:r>
    </w:p>
    <w:p w:rsidR="00E04321" w:rsidRDefault="00E04321" w:rsidP="00E04321">
      <w:pPr>
        <w:spacing w:after="0" w:line="240" w:lineRule="auto"/>
      </w:pPr>
      <w:r>
        <w:t>Concatenation</w:t>
      </w:r>
    </w:p>
    <w:p w:rsidR="00E04321" w:rsidRDefault="00E04321" w:rsidP="00E04321">
      <w:pPr>
        <w:spacing w:after="0" w:line="240" w:lineRule="auto"/>
      </w:pPr>
    </w:p>
    <w:p w:rsidR="00CF5087" w:rsidRPr="00CF5087" w:rsidRDefault="00CF5087" w:rsidP="00E04321">
      <w:pPr>
        <w:spacing w:after="0" w:line="240" w:lineRule="auto"/>
        <w:rPr>
          <w:b/>
        </w:rPr>
      </w:pPr>
      <w:r w:rsidRPr="00CF5087">
        <w:rPr>
          <w:b/>
        </w:rPr>
        <w:t>About 10 Questions – Critical Thinking Skills</w:t>
      </w:r>
    </w:p>
    <w:p w:rsidR="00CF5087" w:rsidRDefault="00CF5087" w:rsidP="00E04321">
      <w:pPr>
        <w:spacing w:after="0" w:line="240" w:lineRule="auto"/>
      </w:pPr>
      <w:r>
        <w:t>“Sayings”</w:t>
      </w:r>
    </w:p>
    <w:p w:rsidR="00CF5087" w:rsidRDefault="00CF5087" w:rsidP="00E04321">
      <w:pPr>
        <w:spacing w:after="0" w:line="240" w:lineRule="auto"/>
      </w:pPr>
      <w:r>
        <w:t>Basic Definitions</w:t>
      </w:r>
    </w:p>
    <w:p w:rsidR="00F75902" w:rsidRDefault="00F75902" w:rsidP="00E04321">
      <w:pPr>
        <w:spacing w:after="0" w:line="240" w:lineRule="auto"/>
      </w:pPr>
    </w:p>
    <w:p w:rsidR="00E57A8A" w:rsidRPr="00E04321" w:rsidRDefault="00E57A8A" w:rsidP="00E57A8A">
      <w:pPr>
        <w:spacing w:after="0" w:line="240" w:lineRule="auto"/>
        <w:rPr>
          <w:b/>
        </w:rPr>
      </w:pPr>
      <w:r>
        <w:rPr>
          <w:b/>
        </w:rPr>
        <w:t xml:space="preserve">About </w:t>
      </w:r>
      <w:r w:rsidRPr="00E04321">
        <w:rPr>
          <w:b/>
        </w:rPr>
        <w:t>20 Questions</w:t>
      </w:r>
      <w:r>
        <w:rPr>
          <w:b/>
        </w:rPr>
        <w:t xml:space="preserve"> - OOP</w:t>
      </w:r>
    </w:p>
    <w:p w:rsidR="00E57A8A" w:rsidRDefault="00E57A8A" w:rsidP="00E57A8A">
      <w:pPr>
        <w:spacing w:after="0" w:line="240" w:lineRule="auto"/>
      </w:pPr>
      <w:r>
        <w:t>Declaring a class</w:t>
      </w:r>
    </w:p>
    <w:p w:rsidR="00E57A8A" w:rsidRDefault="00E57A8A" w:rsidP="00E57A8A">
      <w:pPr>
        <w:spacing w:after="0" w:line="240" w:lineRule="auto"/>
      </w:pPr>
      <w:r>
        <w:t>Relationship between a class and an object</w:t>
      </w:r>
    </w:p>
    <w:p w:rsidR="00E57A8A" w:rsidRDefault="00E57A8A" w:rsidP="00E57A8A">
      <w:pPr>
        <w:spacing w:after="0" w:line="240" w:lineRule="auto"/>
      </w:pPr>
      <w:r>
        <w:t>Declaring an object</w:t>
      </w:r>
    </w:p>
    <w:p w:rsidR="00E57A8A" w:rsidRDefault="00E57A8A" w:rsidP="00E57A8A">
      <w:pPr>
        <w:spacing w:after="0" w:line="240" w:lineRule="auto"/>
      </w:pPr>
      <w:r>
        <w:t>Instance</w:t>
      </w:r>
    </w:p>
    <w:p w:rsidR="00E57A8A" w:rsidRDefault="00E57A8A" w:rsidP="00E57A8A">
      <w:pPr>
        <w:spacing w:after="0" w:line="240" w:lineRule="auto"/>
      </w:pPr>
      <w:r>
        <w:t>Method</w:t>
      </w:r>
    </w:p>
    <w:p w:rsidR="00E57A8A" w:rsidRDefault="00E57A8A" w:rsidP="00E57A8A">
      <w:pPr>
        <w:spacing w:after="0" w:line="240" w:lineRule="auto"/>
      </w:pPr>
      <w:r>
        <w:t>Constructor</w:t>
      </w:r>
    </w:p>
    <w:p w:rsidR="00E57A8A" w:rsidRDefault="00E57A8A" w:rsidP="00E57A8A">
      <w:pPr>
        <w:spacing w:after="0" w:line="240" w:lineRule="auto"/>
      </w:pPr>
      <w:r>
        <w:t>Accessor</w:t>
      </w:r>
    </w:p>
    <w:p w:rsidR="00E57A8A" w:rsidRDefault="00E57A8A" w:rsidP="00E57A8A">
      <w:pPr>
        <w:spacing w:after="0" w:line="240" w:lineRule="auto"/>
      </w:pPr>
      <w:r>
        <w:t>Mutator</w:t>
      </w:r>
    </w:p>
    <w:p w:rsidR="00E57A8A" w:rsidRDefault="00E57A8A" w:rsidP="00E57A8A">
      <w:pPr>
        <w:spacing w:after="0" w:line="240" w:lineRule="auto"/>
      </w:pPr>
      <w:r>
        <w:t>Object reference within a method</w:t>
      </w:r>
    </w:p>
    <w:p w:rsidR="00F75902" w:rsidRDefault="00FB07B6" w:rsidP="00E57A8A">
      <w:pPr>
        <w:spacing w:after="0" w:line="240" w:lineRule="auto"/>
      </w:pPr>
      <w:r>
        <w:t>Purpose of OOP</w:t>
      </w:r>
    </w:p>
    <w:sectPr w:rsidR="00F75902" w:rsidSect="00691D6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321"/>
    <w:rsid w:val="003F61F4"/>
    <w:rsid w:val="004A2ECF"/>
    <w:rsid w:val="004C66A0"/>
    <w:rsid w:val="00534942"/>
    <w:rsid w:val="005E363C"/>
    <w:rsid w:val="00691D6C"/>
    <w:rsid w:val="006B1951"/>
    <w:rsid w:val="00B93C31"/>
    <w:rsid w:val="00C306EC"/>
    <w:rsid w:val="00CF5087"/>
    <w:rsid w:val="00E04321"/>
    <w:rsid w:val="00E57A8A"/>
    <w:rsid w:val="00F06AD5"/>
    <w:rsid w:val="00F75902"/>
    <w:rsid w:val="00F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9BA20-5C92-430D-9513-481EE3CB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C35E8937.dotm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arwhite</dc:creator>
  <cp:lastModifiedBy>Heather Dalton</cp:lastModifiedBy>
  <cp:revision>2</cp:revision>
  <dcterms:created xsi:type="dcterms:W3CDTF">2019-12-04T14:40:00Z</dcterms:created>
  <dcterms:modified xsi:type="dcterms:W3CDTF">2019-12-04T14:40:00Z</dcterms:modified>
</cp:coreProperties>
</file>