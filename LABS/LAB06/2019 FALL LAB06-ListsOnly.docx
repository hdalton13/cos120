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39B" w:rsidRPr="00773008" w:rsidRDefault="00A2139B" w:rsidP="00A2139B">
      <w:pPr>
        <w:jc w:val="center"/>
        <w:rPr>
          <w:b/>
          <w:sz w:val="32"/>
          <w:szCs w:val="28"/>
        </w:rPr>
      </w:pPr>
      <w:r w:rsidRPr="00773008">
        <w:rPr>
          <w:b/>
          <w:sz w:val="32"/>
          <w:szCs w:val="28"/>
        </w:rPr>
        <w:t>COS 120 - Introduction to Computational Problem Solving</w:t>
      </w:r>
    </w:p>
    <w:p w:rsidR="00A2139B" w:rsidRPr="00773008" w:rsidRDefault="00A2139B" w:rsidP="00223145">
      <w:pPr>
        <w:jc w:val="center"/>
        <w:rPr>
          <w:sz w:val="28"/>
        </w:rPr>
      </w:pPr>
      <w:r w:rsidRPr="00773008">
        <w:rPr>
          <w:b/>
          <w:sz w:val="32"/>
          <w:szCs w:val="28"/>
        </w:rPr>
        <w:t>Lab 0</w:t>
      </w:r>
      <w:r w:rsidR="00773008" w:rsidRPr="00773008">
        <w:rPr>
          <w:b/>
          <w:sz w:val="32"/>
          <w:szCs w:val="28"/>
        </w:rPr>
        <w:t>6</w:t>
      </w:r>
      <w:r w:rsidR="00A95E88" w:rsidRPr="00773008">
        <w:rPr>
          <w:b/>
          <w:sz w:val="32"/>
          <w:szCs w:val="28"/>
        </w:rPr>
        <w:t xml:space="preserve"> - </w:t>
      </w:r>
      <w:r w:rsidR="00FC0FD3">
        <w:rPr>
          <w:b/>
          <w:sz w:val="32"/>
          <w:szCs w:val="28"/>
        </w:rPr>
        <w:t>Lists</w:t>
      </w:r>
      <w:bookmarkStart w:id="0" w:name="_GoBack"/>
      <w:bookmarkEnd w:id="0"/>
    </w:p>
    <w:p w:rsidR="00773008" w:rsidRDefault="00773008" w:rsidP="00A2139B"/>
    <w:p w:rsidR="00A2139B" w:rsidRDefault="00A2139B" w:rsidP="00A2139B">
      <w:r>
        <w:t>Show the completed code for each of these exercises to your TA, as you complete each one.  You are responsible to be sure the TA has checked off completed exercises for this lab.</w:t>
      </w:r>
      <w:r w:rsidR="0088468E">
        <w:t xml:space="preserve">  Unfinished exercises may be completed and turned in by midnight </w:t>
      </w:r>
      <w:r w:rsidR="00F87955">
        <w:t>today</w:t>
      </w:r>
      <w:r w:rsidR="004841FB">
        <w:t>.</w:t>
      </w:r>
    </w:p>
    <w:p w:rsidR="00A2139B" w:rsidRDefault="00A2139B" w:rsidP="00A2139B"/>
    <w:p w:rsidR="00CB328D" w:rsidRDefault="00A2139B" w:rsidP="00CB328D">
      <w:r>
        <w:rPr>
          <w:b/>
        </w:rPr>
        <w:t>L0</w:t>
      </w:r>
      <w:r w:rsidR="007C17B0">
        <w:rPr>
          <w:b/>
        </w:rPr>
        <w:t>6</w:t>
      </w:r>
      <w:r w:rsidR="00A95E88">
        <w:rPr>
          <w:b/>
        </w:rPr>
        <w:t>-1</w:t>
      </w:r>
      <w:proofErr w:type="gramStart"/>
      <w:r w:rsidR="00A95E88">
        <w:rPr>
          <w:b/>
        </w:rPr>
        <w:t>)</w:t>
      </w:r>
      <w:r>
        <w:rPr>
          <w:b/>
        </w:rPr>
        <w:t xml:space="preserve">  </w:t>
      </w:r>
      <w:r w:rsidR="0015695A" w:rsidRPr="0002138E">
        <w:t>Write</w:t>
      </w:r>
      <w:proofErr w:type="gramEnd"/>
      <w:r w:rsidR="0015695A">
        <w:rPr>
          <w:b/>
        </w:rPr>
        <w:t xml:space="preserve"> </w:t>
      </w:r>
      <w:r w:rsidR="00A3431A">
        <w:t xml:space="preserve">a function   </w:t>
      </w:r>
      <w:proofErr w:type="spellStart"/>
      <w:r w:rsidR="00A3431A" w:rsidRPr="00A3431A">
        <w:rPr>
          <w:b/>
        </w:rPr>
        <w:t>def</w:t>
      </w:r>
      <w:proofErr w:type="spellEnd"/>
      <w:r w:rsidR="00A3431A" w:rsidRPr="00A3431A">
        <w:rPr>
          <w:b/>
        </w:rPr>
        <w:t xml:space="preserve"> </w:t>
      </w:r>
      <w:proofErr w:type="spellStart"/>
      <w:r w:rsidR="0015695A" w:rsidRPr="00A3431A">
        <w:rPr>
          <w:b/>
        </w:rPr>
        <w:t>showList</w:t>
      </w:r>
      <w:r w:rsidR="007853A7">
        <w:rPr>
          <w:b/>
        </w:rPr>
        <w:t>Functions</w:t>
      </w:r>
      <w:proofErr w:type="spellEnd"/>
      <w:r w:rsidR="0015695A" w:rsidRPr="00A3431A">
        <w:rPr>
          <w:b/>
        </w:rPr>
        <w:t>(</w:t>
      </w:r>
      <w:proofErr w:type="spellStart"/>
      <w:r w:rsidR="007853A7">
        <w:rPr>
          <w:b/>
        </w:rPr>
        <w:t>myClasses</w:t>
      </w:r>
      <w:proofErr w:type="spellEnd"/>
      <w:r w:rsidR="00A3431A" w:rsidRPr="00A3431A">
        <w:rPr>
          <w:b/>
        </w:rPr>
        <w:t xml:space="preserve">): </w:t>
      </w:r>
      <w:r w:rsidR="00A3431A">
        <w:t xml:space="preserve"> </w:t>
      </w:r>
      <w:r w:rsidR="0015695A" w:rsidRPr="0015695A">
        <w:t xml:space="preserve">  </w:t>
      </w:r>
      <w:r w:rsidR="00E02917">
        <w:t xml:space="preserve">Pass this function a list </w:t>
      </w:r>
      <w:r w:rsidR="00CB328D">
        <w:t xml:space="preserve">containing the class designations for each of the classes you are taking this semester (e.g. </w:t>
      </w:r>
      <w:r w:rsidR="005B7BD7">
        <w:t>"</w:t>
      </w:r>
      <w:r w:rsidR="00CB328D">
        <w:t>COS 120</w:t>
      </w:r>
      <w:r w:rsidR="005B7BD7">
        <w:t>"</w:t>
      </w:r>
      <w:r w:rsidR="00CB328D">
        <w:t xml:space="preserve">, </w:t>
      </w:r>
      <w:r w:rsidR="005B7BD7">
        <w:t>"</w:t>
      </w:r>
      <w:r w:rsidR="00CB328D">
        <w:t>ENG 110</w:t>
      </w:r>
      <w:r w:rsidR="005B7BD7">
        <w:t>"</w:t>
      </w:r>
      <w:r w:rsidR="00CB328D">
        <w:t>, etc.).</w:t>
      </w:r>
      <w:r w:rsidR="00E02917">
        <w:t xml:space="preserve">  </w:t>
      </w:r>
      <w:r w:rsidR="00CB328D">
        <w:t xml:space="preserve">Test your comprehension of list processing by </w:t>
      </w:r>
      <w:r w:rsidR="0015695A">
        <w:t>printing output from</w:t>
      </w:r>
      <w:r w:rsidR="00CB328D">
        <w:t xml:space="preserve"> the following </w:t>
      </w:r>
      <w:r w:rsidR="00A3431A">
        <w:t>operators/functions</w:t>
      </w:r>
      <w:r w:rsidR="00CB328D">
        <w:t xml:space="preserve"> (common also to strings) on your list</w:t>
      </w:r>
      <w:r w:rsidR="00B80D6E">
        <w:t xml:space="preserve"> (be creative)</w:t>
      </w:r>
      <w:r w:rsidR="00CB328D">
        <w:t>:</w:t>
      </w:r>
      <w:r w:rsidR="00223145">
        <w:t xml:space="preserve"> (7 points)</w:t>
      </w:r>
    </w:p>
    <w:p w:rsidR="00CB328D" w:rsidRDefault="00CB328D" w:rsidP="00CB328D">
      <w:r>
        <w:t>a) slicing</w:t>
      </w:r>
    </w:p>
    <w:p w:rsidR="00CB328D" w:rsidRDefault="00CB328D" w:rsidP="00CB328D">
      <w:r>
        <w:t>b) membership</w:t>
      </w:r>
      <w:r w:rsidR="007A7798">
        <w:t xml:space="preserve"> (in and not in)</w:t>
      </w:r>
    </w:p>
    <w:p w:rsidR="00CB328D" w:rsidRDefault="00CB328D" w:rsidP="00CB328D">
      <w:r>
        <w:t>c) concatenation</w:t>
      </w:r>
    </w:p>
    <w:p w:rsidR="00CB328D" w:rsidRDefault="00CB328D" w:rsidP="00CB328D">
      <w:r>
        <w:t>d) indexing</w:t>
      </w:r>
      <w:r w:rsidR="006D091A">
        <w:t xml:space="preserve"> (using brackets </w:t>
      </w:r>
      <w:proofErr w:type="gramStart"/>
      <w:r w:rsidR="006D091A">
        <w:t>[ ]</w:t>
      </w:r>
      <w:proofErr w:type="gramEnd"/>
      <w:r w:rsidR="006D091A">
        <w:t>)</w:t>
      </w:r>
    </w:p>
    <w:p w:rsidR="00CB328D" w:rsidRDefault="00CB328D" w:rsidP="00CB328D">
      <w:r>
        <w:t>e) length</w:t>
      </w:r>
    </w:p>
    <w:p w:rsidR="00CB328D" w:rsidRDefault="00CB328D" w:rsidP="00CB328D">
      <w:proofErr w:type="gramStart"/>
      <w:r>
        <w:t>f )</w:t>
      </w:r>
      <w:proofErr w:type="gramEnd"/>
      <w:r>
        <w:t xml:space="preserve"> repetition</w:t>
      </w:r>
    </w:p>
    <w:p w:rsidR="00444524" w:rsidRDefault="00444524" w:rsidP="00CB328D">
      <w:r>
        <w:t xml:space="preserve">g) </w:t>
      </w:r>
      <w:r w:rsidR="006D091A">
        <w:t>index (method)</w:t>
      </w:r>
    </w:p>
    <w:p w:rsidR="007853A7" w:rsidRDefault="007853A7" w:rsidP="00CB328D"/>
    <w:p w:rsidR="007853A7" w:rsidRPr="007853A7" w:rsidRDefault="007853A7" w:rsidP="007853A7">
      <w:pPr>
        <w:rPr>
          <w:rFonts w:ascii="Courier New" w:hAnsi="Courier New"/>
          <w:b/>
        </w:rPr>
      </w:pPr>
      <w:r w:rsidRPr="007853A7">
        <w:rPr>
          <w:rFonts w:ascii="Courier New" w:hAnsi="Courier New"/>
          <w:b/>
        </w:rPr>
        <w:t xml:space="preserve">&gt;&gt;&gt; </w:t>
      </w:r>
      <w:proofErr w:type="spellStart"/>
      <w:r w:rsidRPr="007853A7">
        <w:rPr>
          <w:rFonts w:ascii="Courier New" w:hAnsi="Courier New"/>
          <w:b/>
        </w:rPr>
        <w:t>cls</w:t>
      </w:r>
      <w:proofErr w:type="spellEnd"/>
      <w:proofErr w:type="gramStart"/>
      <w:r w:rsidRPr="007853A7">
        <w:rPr>
          <w:rFonts w:ascii="Courier New" w:hAnsi="Courier New"/>
          <w:b/>
        </w:rPr>
        <w:t>=[</w:t>
      </w:r>
      <w:proofErr w:type="gramEnd"/>
      <w:r w:rsidRPr="007853A7">
        <w:rPr>
          <w:rFonts w:ascii="Courier New" w:hAnsi="Courier New"/>
          <w:b/>
        </w:rPr>
        <w:t>"COS 120", "ENG 110", "SYS 100", "BIB 110"]</w:t>
      </w:r>
    </w:p>
    <w:p w:rsidR="007853A7" w:rsidRPr="007853A7" w:rsidRDefault="007853A7" w:rsidP="007853A7">
      <w:pPr>
        <w:rPr>
          <w:rFonts w:ascii="Courier New" w:hAnsi="Courier New"/>
          <w:b/>
        </w:rPr>
      </w:pPr>
      <w:r w:rsidRPr="007853A7">
        <w:rPr>
          <w:rFonts w:ascii="Courier New" w:hAnsi="Courier New"/>
          <w:b/>
        </w:rPr>
        <w:t xml:space="preserve">&gt;&gt;&gt; </w:t>
      </w:r>
      <w:proofErr w:type="spellStart"/>
      <w:r w:rsidRPr="007853A7">
        <w:rPr>
          <w:rFonts w:ascii="Courier New" w:hAnsi="Courier New"/>
          <w:b/>
        </w:rPr>
        <w:t>showListFunctions</w:t>
      </w:r>
      <w:proofErr w:type="spellEnd"/>
      <w:r w:rsidRPr="007853A7">
        <w:rPr>
          <w:rFonts w:ascii="Courier New" w:hAnsi="Courier New"/>
          <w:b/>
        </w:rPr>
        <w:t>(</w:t>
      </w:r>
      <w:proofErr w:type="spellStart"/>
      <w:r w:rsidRPr="007853A7">
        <w:rPr>
          <w:rFonts w:ascii="Courier New" w:hAnsi="Courier New"/>
          <w:b/>
        </w:rPr>
        <w:t>cls</w:t>
      </w:r>
      <w:proofErr w:type="spellEnd"/>
      <w:r w:rsidRPr="007853A7">
        <w:rPr>
          <w:rFonts w:ascii="Courier New" w:hAnsi="Courier New"/>
          <w:b/>
        </w:rPr>
        <w:t>)</w:t>
      </w:r>
    </w:p>
    <w:p w:rsidR="007853A7" w:rsidRPr="007853A7" w:rsidRDefault="007853A7" w:rsidP="007853A7">
      <w:pPr>
        <w:rPr>
          <w:rFonts w:ascii="Courier New" w:hAnsi="Courier New"/>
          <w:b/>
        </w:rPr>
      </w:pPr>
      <w:r w:rsidRPr="007853A7">
        <w:rPr>
          <w:rFonts w:ascii="Courier New" w:hAnsi="Courier New"/>
          <w:b/>
        </w:rPr>
        <w:t>['SYS 100', 'BIB 110']</w:t>
      </w:r>
    </w:p>
    <w:p w:rsidR="007853A7" w:rsidRPr="007853A7" w:rsidRDefault="007853A7" w:rsidP="007853A7">
      <w:pPr>
        <w:rPr>
          <w:rFonts w:ascii="Courier New" w:hAnsi="Courier New"/>
          <w:b/>
        </w:rPr>
      </w:pPr>
      <w:r w:rsidRPr="007853A7">
        <w:rPr>
          <w:rFonts w:ascii="Courier New" w:hAnsi="Courier New"/>
          <w:b/>
        </w:rPr>
        <w:t>True</w:t>
      </w:r>
    </w:p>
    <w:p w:rsidR="007853A7" w:rsidRPr="007853A7" w:rsidRDefault="007853A7" w:rsidP="007853A7">
      <w:pPr>
        <w:rPr>
          <w:rFonts w:ascii="Courier New" w:hAnsi="Courier New"/>
          <w:b/>
        </w:rPr>
      </w:pPr>
      <w:r w:rsidRPr="007853A7">
        <w:rPr>
          <w:rFonts w:ascii="Courier New" w:hAnsi="Courier New"/>
          <w:b/>
        </w:rPr>
        <w:t>False</w:t>
      </w:r>
    </w:p>
    <w:p w:rsidR="007853A7" w:rsidRPr="007853A7" w:rsidRDefault="007853A7" w:rsidP="007853A7">
      <w:pPr>
        <w:rPr>
          <w:rFonts w:ascii="Courier New" w:hAnsi="Courier New"/>
          <w:b/>
        </w:rPr>
      </w:pPr>
      <w:r w:rsidRPr="007853A7">
        <w:rPr>
          <w:rFonts w:ascii="Courier New" w:hAnsi="Courier New"/>
          <w:b/>
        </w:rPr>
        <w:t>['COS 120', 'ENG 110', 'SYS 100', 'BIB 110', 'SYS 393']</w:t>
      </w:r>
    </w:p>
    <w:p w:rsidR="007853A7" w:rsidRPr="007853A7" w:rsidRDefault="007853A7" w:rsidP="007853A7">
      <w:pPr>
        <w:rPr>
          <w:rFonts w:ascii="Courier New" w:hAnsi="Courier New"/>
          <w:b/>
        </w:rPr>
      </w:pPr>
      <w:r w:rsidRPr="007853A7">
        <w:rPr>
          <w:rFonts w:ascii="Courier New" w:hAnsi="Courier New"/>
          <w:b/>
        </w:rPr>
        <w:t>COS 120</w:t>
      </w:r>
    </w:p>
    <w:p w:rsidR="007853A7" w:rsidRPr="007853A7" w:rsidRDefault="007853A7" w:rsidP="007853A7">
      <w:pPr>
        <w:rPr>
          <w:rFonts w:ascii="Courier New" w:hAnsi="Courier New"/>
          <w:b/>
        </w:rPr>
      </w:pPr>
      <w:r w:rsidRPr="007853A7">
        <w:rPr>
          <w:rFonts w:ascii="Courier New" w:hAnsi="Courier New"/>
          <w:b/>
        </w:rPr>
        <w:t>4</w:t>
      </w:r>
    </w:p>
    <w:p w:rsidR="007853A7" w:rsidRDefault="007853A7" w:rsidP="007853A7">
      <w:pPr>
        <w:rPr>
          <w:rFonts w:ascii="Courier New" w:hAnsi="Courier New"/>
          <w:b/>
        </w:rPr>
      </w:pPr>
      <w:r w:rsidRPr="007853A7">
        <w:rPr>
          <w:rFonts w:ascii="Courier New" w:hAnsi="Courier New"/>
          <w:b/>
        </w:rPr>
        <w:t>['COS 120', 'ENG 110', 'SYS 100', 'BIB 110', 'COS 120', 'ENG 110', 'SYS 100', 'BIB 110']</w:t>
      </w:r>
    </w:p>
    <w:p w:rsidR="00444524" w:rsidRDefault="00444524" w:rsidP="007853A7">
      <w:pPr>
        <w:rPr>
          <w:rFonts w:ascii="Courier New" w:hAnsi="Courier New"/>
          <w:b/>
        </w:rPr>
      </w:pPr>
      <w:r>
        <w:rPr>
          <w:rFonts w:ascii="Courier New" w:hAnsi="Courier New"/>
          <w:b/>
        </w:rPr>
        <w:t>ENG 110 found at index 1</w:t>
      </w:r>
    </w:p>
    <w:p w:rsidR="007853A7" w:rsidRPr="007853A7" w:rsidRDefault="007853A7" w:rsidP="007853A7">
      <w:pPr>
        <w:rPr>
          <w:rFonts w:ascii="Courier New" w:hAnsi="Courier New"/>
          <w:b/>
        </w:rPr>
      </w:pPr>
      <w:r w:rsidRPr="007853A7">
        <w:rPr>
          <w:rFonts w:ascii="Courier New" w:hAnsi="Courier New"/>
          <w:b/>
        </w:rPr>
        <w:t>&gt;&gt;&gt;</w:t>
      </w:r>
    </w:p>
    <w:p w:rsidR="007853A7" w:rsidRDefault="007853A7" w:rsidP="00CB328D"/>
    <w:p w:rsidR="00CB328D" w:rsidRDefault="007C17B0" w:rsidP="00A2139B">
      <w:r>
        <w:rPr>
          <w:b/>
        </w:rPr>
        <w:t>L06</w:t>
      </w:r>
      <w:r w:rsidR="00CB328D">
        <w:rPr>
          <w:b/>
        </w:rPr>
        <w:t>-2</w:t>
      </w:r>
      <w:proofErr w:type="gramStart"/>
      <w:r w:rsidR="00CB328D">
        <w:rPr>
          <w:b/>
        </w:rPr>
        <w:t xml:space="preserve">)  </w:t>
      </w:r>
      <w:r w:rsidR="00A3431A">
        <w:t>Write</w:t>
      </w:r>
      <w:proofErr w:type="gramEnd"/>
      <w:r w:rsidR="00A3431A">
        <w:t xml:space="preserve"> a function   </w:t>
      </w:r>
      <w:proofErr w:type="spellStart"/>
      <w:r w:rsidR="00A3431A" w:rsidRPr="00A3431A">
        <w:rPr>
          <w:b/>
        </w:rPr>
        <w:t>def</w:t>
      </w:r>
      <w:proofErr w:type="spellEnd"/>
      <w:r w:rsidR="00A3431A" w:rsidRPr="00A3431A">
        <w:rPr>
          <w:b/>
        </w:rPr>
        <w:t xml:space="preserve"> </w:t>
      </w:r>
      <w:proofErr w:type="spellStart"/>
      <w:r w:rsidR="0015695A" w:rsidRPr="00A3431A">
        <w:rPr>
          <w:b/>
        </w:rPr>
        <w:t>showTimeForClass</w:t>
      </w:r>
      <w:proofErr w:type="spellEnd"/>
      <w:r w:rsidR="00A3431A" w:rsidRPr="00A3431A">
        <w:rPr>
          <w:b/>
        </w:rPr>
        <w:t>(</w:t>
      </w:r>
      <w:r w:rsidR="007853A7">
        <w:rPr>
          <w:b/>
        </w:rPr>
        <w:t>classes, times</w:t>
      </w:r>
      <w:r w:rsidR="00A3431A" w:rsidRPr="00A3431A">
        <w:rPr>
          <w:b/>
        </w:rPr>
        <w:t xml:space="preserve">): </w:t>
      </w:r>
      <w:r w:rsidR="005B7BD7">
        <w:t xml:space="preserve"> that takes two lists as </w:t>
      </w:r>
      <w:r w:rsidR="005B7BD7" w:rsidRPr="005B7BD7">
        <w:t>argument</w:t>
      </w:r>
      <w:r w:rsidR="005B7BD7">
        <w:t>s</w:t>
      </w:r>
      <w:r w:rsidR="005B7BD7">
        <w:rPr>
          <w:b/>
        </w:rPr>
        <w:t xml:space="preserve">.  </w:t>
      </w:r>
      <w:r w:rsidR="005B7BD7" w:rsidRPr="0002138E">
        <w:t>Pass</w:t>
      </w:r>
      <w:r w:rsidR="005B7BD7">
        <w:rPr>
          <w:b/>
        </w:rPr>
        <w:t xml:space="preserve"> t</w:t>
      </w:r>
      <w:r w:rsidR="005B7BD7" w:rsidRPr="005B7BD7">
        <w:t>his function</w:t>
      </w:r>
      <w:r w:rsidR="005B7BD7">
        <w:t xml:space="preserve"> </w:t>
      </w:r>
      <w:r w:rsidR="00CB328D">
        <w:t>the same list de</w:t>
      </w:r>
      <w:r w:rsidR="005B7BD7">
        <w:t>s</w:t>
      </w:r>
      <w:r w:rsidR="0002138E">
        <w:t xml:space="preserve">cribed above in problem L05-1, </w:t>
      </w:r>
      <w:r w:rsidR="005B7BD7">
        <w:t>and</w:t>
      </w:r>
      <w:r w:rsidR="00CB328D">
        <w:t xml:space="preserve"> </w:t>
      </w:r>
      <w:r w:rsidR="0002138E">
        <w:t xml:space="preserve">pass </w:t>
      </w:r>
      <w:r w:rsidR="00CB328D">
        <w:t>a second list of the time (in military designation) each class begins (e.g. 800 for 8</w:t>
      </w:r>
      <w:r w:rsidR="005B7BD7">
        <w:t>:00am, 1300 for 1:00pm).  Of course, the time list should be in the same order as the class list</w:t>
      </w:r>
      <w:r w:rsidR="00444524">
        <w:t xml:space="preserve"> (these are parallel lists!)</w:t>
      </w:r>
      <w:r w:rsidR="005B7BD7">
        <w:t>.  The function should prompt the user to enter a class</w:t>
      </w:r>
      <w:r w:rsidR="00CB328D">
        <w:t xml:space="preserve"> </w:t>
      </w:r>
      <w:proofErr w:type="gramStart"/>
      <w:r w:rsidR="00CB328D">
        <w:t>designation  (</w:t>
      </w:r>
      <w:proofErr w:type="gramEnd"/>
      <w:r w:rsidR="00CB328D">
        <w:t>e.g. COS 120).  Display the corresponding start time for that class.</w:t>
      </w:r>
      <w:r w:rsidR="00223145">
        <w:t xml:space="preserve"> (10 points)</w:t>
      </w:r>
    </w:p>
    <w:p w:rsidR="007853A7" w:rsidRPr="007853A7" w:rsidRDefault="007853A7" w:rsidP="007853A7">
      <w:pPr>
        <w:rPr>
          <w:rFonts w:ascii="Courier New" w:hAnsi="Courier New" w:cs="Courier New"/>
          <w:b/>
        </w:rPr>
      </w:pPr>
      <w:r w:rsidRPr="007853A7">
        <w:rPr>
          <w:rFonts w:ascii="Courier New" w:hAnsi="Courier New" w:cs="Courier New"/>
          <w:b/>
        </w:rPr>
        <w:t xml:space="preserve">&gt;&gt;&gt; </w:t>
      </w:r>
      <w:proofErr w:type="spellStart"/>
      <w:r w:rsidRPr="007853A7">
        <w:rPr>
          <w:rFonts w:ascii="Courier New" w:hAnsi="Courier New" w:cs="Courier New"/>
          <w:b/>
        </w:rPr>
        <w:t>myClasses</w:t>
      </w:r>
      <w:proofErr w:type="spellEnd"/>
      <w:proofErr w:type="gramStart"/>
      <w:r w:rsidRPr="007853A7">
        <w:rPr>
          <w:rFonts w:ascii="Courier New" w:hAnsi="Courier New" w:cs="Courier New"/>
          <w:b/>
        </w:rPr>
        <w:t>=[</w:t>
      </w:r>
      <w:proofErr w:type="gramEnd"/>
      <w:r w:rsidRPr="007853A7">
        <w:rPr>
          <w:rFonts w:ascii="Courier New" w:hAnsi="Courier New" w:cs="Courier New"/>
          <w:b/>
        </w:rPr>
        <w:t>"COS 120", "ENG 110", "SYS 100", "BIB 110"]</w:t>
      </w:r>
    </w:p>
    <w:p w:rsidR="007853A7" w:rsidRPr="007853A7" w:rsidRDefault="007853A7" w:rsidP="007853A7">
      <w:pPr>
        <w:rPr>
          <w:rFonts w:ascii="Courier New" w:hAnsi="Courier New" w:cs="Courier New"/>
          <w:b/>
        </w:rPr>
      </w:pPr>
      <w:r w:rsidRPr="007853A7">
        <w:rPr>
          <w:rFonts w:ascii="Courier New" w:hAnsi="Courier New" w:cs="Courier New"/>
          <w:b/>
        </w:rPr>
        <w:t xml:space="preserve">&gt;&gt;&gt; </w:t>
      </w:r>
      <w:proofErr w:type="spellStart"/>
      <w:r w:rsidRPr="007853A7">
        <w:rPr>
          <w:rFonts w:ascii="Courier New" w:hAnsi="Courier New" w:cs="Courier New"/>
          <w:b/>
        </w:rPr>
        <w:t>classTimes</w:t>
      </w:r>
      <w:proofErr w:type="spellEnd"/>
      <w:proofErr w:type="gramStart"/>
      <w:r w:rsidRPr="007853A7">
        <w:rPr>
          <w:rFonts w:ascii="Courier New" w:hAnsi="Courier New" w:cs="Courier New"/>
          <w:b/>
        </w:rPr>
        <w:t>=[</w:t>
      </w:r>
      <w:proofErr w:type="gramEnd"/>
      <w:r w:rsidRPr="007853A7">
        <w:rPr>
          <w:rFonts w:ascii="Courier New" w:hAnsi="Courier New" w:cs="Courier New"/>
          <w:b/>
        </w:rPr>
        <w:t>1100,800,1300,1500]</w:t>
      </w:r>
    </w:p>
    <w:p w:rsidR="007853A7" w:rsidRPr="007853A7" w:rsidRDefault="007853A7" w:rsidP="007853A7">
      <w:pPr>
        <w:rPr>
          <w:rFonts w:ascii="Courier New" w:hAnsi="Courier New" w:cs="Courier New"/>
          <w:b/>
        </w:rPr>
      </w:pPr>
      <w:r w:rsidRPr="007853A7">
        <w:rPr>
          <w:rFonts w:ascii="Courier New" w:hAnsi="Courier New" w:cs="Courier New"/>
          <w:b/>
        </w:rPr>
        <w:t xml:space="preserve">&gt;&gt;&gt; </w:t>
      </w:r>
      <w:proofErr w:type="spellStart"/>
      <w:r w:rsidRPr="007853A7">
        <w:rPr>
          <w:rFonts w:ascii="Courier New" w:hAnsi="Courier New" w:cs="Courier New"/>
          <w:b/>
        </w:rPr>
        <w:t>showTimeForClass</w:t>
      </w:r>
      <w:proofErr w:type="spellEnd"/>
      <w:r w:rsidRPr="007853A7">
        <w:rPr>
          <w:rFonts w:ascii="Courier New" w:hAnsi="Courier New" w:cs="Courier New"/>
          <w:b/>
        </w:rPr>
        <w:t>(</w:t>
      </w:r>
      <w:proofErr w:type="spellStart"/>
      <w:proofErr w:type="gramStart"/>
      <w:r w:rsidRPr="007853A7">
        <w:rPr>
          <w:rFonts w:ascii="Courier New" w:hAnsi="Courier New" w:cs="Courier New"/>
          <w:b/>
        </w:rPr>
        <w:t>myClasses,classTimes</w:t>
      </w:r>
      <w:proofErr w:type="spellEnd"/>
      <w:proofErr w:type="gramEnd"/>
      <w:r w:rsidRPr="007853A7">
        <w:rPr>
          <w:rFonts w:ascii="Courier New" w:hAnsi="Courier New" w:cs="Courier New"/>
          <w:b/>
        </w:rPr>
        <w:t>)</w:t>
      </w:r>
    </w:p>
    <w:p w:rsidR="007853A7" w:rsidRPr="007853A7" w:rsidRDefault="007853A7" w:rsidP="007853A7">
      <w:pPr>
        <w:rPr>
          <w:rFonts w:ascii="Courier New" w:hAnsi="Courier New" w:cs="Courier New"/>
          <w:b/>
        </w:rPr>
      </w:pPr>
      <w:r w:rsidRPr="007853A7">
        <w:rPr>
          <w:rFonts w:ascii="Courier New" w:hAnsi="Courier New" w:cs="Courier New"/>
          <w:b/>
        </w:rPr>
        <w:t xml:space="preserve">Enter a course designation </w:t>
      </w:r>
      <w:r w:rsidR="00444524">
        <w:rPr>
          <w:rFonts w:ascii="Courier New" w:hAnsi="Courier New" w:cs="Courier New"/>
          <w:b/>
        </w:rPr>
        <w:t xml:space="preserve">=&gt; </w:t>
      </w:r>
      <w:r w:rsidRPr="007853A7">
        <w:rPr>
          <w:rFonts w:ascii="Courier New" w:hAnsi="Courier New" w:cs="Courier New"/>
          <w:b/>
        </w:rPr>
        <w:t>SYS 100</w:t>
      </w:r>
    </w:p>
    <w:p w:rsidR="007853A7" w:rsidRPr="007853A7" w:rsidRDefault="007853A7" w:rsidP="00A2139B">
      <w:pPr>
        <w:rPr>
          <w:rFonts w:ascii="Courier New" w:hAnsi="Courier New" w:cs="Courier New"/>
          <w:b/>
        </w:rPr>
      </w:pPr>
      <w:r w:rsidRPr="007853A7">
        <w:rPr>
          <w:rFonts w:ascii="Courier New" w:hAnsi="Courier New" w:cs="Courier New"/>
          <w:b/>
        </w:rPr>
        <w:t>1300</w:t>
      </w:r>
    </w:p>
    <w:p w:rsidR="007853A7" w:rsidRDefault="007853A7" w:rsidP="00A2139B"/>
    <w:p w:rsidR="00773008" w:rsidRDefault="00773008">
      <w:pPr>
        <w:spacing w:after="200" w:line="276" w:lineRule="auto"/>
        <w:rPr>
          <w:b/>
        </w:rPr>
      </w:pPr>
      <w:r>
        <w:rPr>
          <w:b/>
        </w:rPr>
        <w:br w:type="page"/>
      </w:r>
    </w:p>
    <w:p w:rsidR="00CB328D" w:rsidRDefault="007C17B0" w:rsidP="00A2139B">
      <w:r>
        <w:rPr>
          <w:b/>
        </w:rPr>
        <w:lastRenderedPageBreak/>
        <w:t>L06</w:t>
      </w:r>
      <w:r w:rsidR="00CB328D" w:rsidRPr="00CB328D">
        <w:rPr>
          <w:b/>
        </w:rPr>
        <w:t>-3</w:t>
      </w:r>
      <w:proofErr w:type="gramStart"/>
      <w:r w:rsidR="00CB328D" w:rsidRPr="00CB328D">
        <w:rPr>
          <w:b/>
        </w:rPr>
        <w:t>)</w:t>
      </w:r>
      <w:r w:rsidR="00CB328D">
        <w:t xml:space="preserve">  Append</w:t>
      </w:r>
      <w:proofErr w:type="gramEnd"/>
      <w:r w:rsidR="00CB328D">
        <w:t xml:space="preserve"> the time list onto the class designation list from problem L05-2</w:t>
      </w:r>
      <w:r w:rsidR="005B7BD7">
        <w:t xml:space="preserve"> (in other words create a </w:t>
      </w:r>
      <w:r w:rsidR="005B7BD7" w:rsidRPr="00A3431A">
        <w:rPr>
          <w:b/>
        </w:rPr>
        <w:t xml:space="preserve">single list </w:t>
      </w:r>
      <w:r w:rsidR="005B7BD7">
        <w:t>with all of the course designations, followed by all of the start times)</w:t>
      </w:r>
      <w:r w:rsidR="00CB328D">
        <w:t xml:space="preserve">.  Rewrite the </w:t>
      </w:r>
      <w:r w:rsidR="004D0F23">
        <w:t>function</w:t>
      </w:r>
      <w:r>
        <w:t xml:space="preserve"> from L06</w:t>
      </w:r>
      <w:r w:rsidR="00CB328D">
        <w:t xml:space="preserve">-2 </w:t>
      </w:r>
      <w:r w:rsidR="004D0F23">
        <w:t>(</w:t>
      </w:r>
      <w:r w:rsidR="004D0F23" w:rsidRPr="000E0C52">
        <w:rPr>
          <w:b/>
        </w:rPr>
        <w:t>call it showTimeForClass</w:t>
      </w:r>
      <w:r w:rsidR="000E0C52" w:rsidRPr="000E0C52">
        <w:rPr>
          <w:b/>
        </w:rPr>
        <w:t>2</w:t>
      </w:r>
      <w:r w:rsidR="004D0F23">
        <w:t xml:space="preserve">) </w:t>
      </w:r>
      <w:r w:rsidR="00CB328D">
        <w:t xml:space="preserve">to allow the user to specify a class designation (e.g. </w:t>
      </w:r>
      <w:r w:rsidR="00A3431A">
        <w:t>"</w:t>
      </w:r>
      <w:r w:rsidR="00CB328D">
        <w:t>COS 120</w:t>
      </w:r>
      <w:r w:rsidR="00A3431A">
        <w:t>"</w:t>
      </w:r>
      <w:r w:rsidR="00CB328D">
        <w:t>), and return the corresponding start time as before, but remember that the start tim</w:t>
      </w:r>
      <w:r w:rsidR="005B7BD7">
        <w:t>e is now found in the same list.  (The order is important here, too!)</w:t>
      </w:r>
      <w:r w:rsidR="00223145">
        <w:t xml:space="preserve"> (10 points)</w:t>
      </w:r>
    </w:p>
    <w:p w:rsidR="007853A7" w:rsidRPr="007853A7" w:rsidRDefault="007853A7" w:rsidP="007853A7">
      <w:pPr>
        <w:rPr>
          <w:rFonts w:ascii="Courier New" w:hAnsi="Courier New"/>
          <w:b/>
        </w:rPr>
      </w:pPr>
      <w:r w:rsidRPr="007853A7">
        <w:rPr>
          <w:rFonts w:ascii="Courier New" w:hAnsi="Courier New"/>
          <w:b/>
        </w:rPr>
        <w:t xml:space="preserve">&gt;&gt;&gt; </w:t>
      </w:r>
      <w:proofErr w:type="spellStart"/>
      <w:r w:rsidRPr="007853A7">
        <w:rPr>
          <w:rFonts w:ascii="Courier New" w:hAnsi="Courier New"/>
          <w:b/>
        </w:rPr>
        <w:t>myClasses</w:t>
      </w:r>
      <w:proofErr w:type="spellEnd"/>
      <w:proofErr w:type="gramStart"/>
      <w:r w:rsidRPr="007853A7">
        <w:rPr>
          <w:rFonts w:ascii="Courier New" w:hAnsi="Courier New"/>
          <w:b/>
        </w:rPr>
        <w:t>=[</w:t>
      </w:r>
      <w:proofErr w:type="gramEnd"/>
      <w:r w:rsidRPr="007853A7">
        <w:rPr>
          <w:rFonts w:ascii="Courier New" w:hAnsi="Courier New"/>
          <w:b/>
        </w:rPr>
        <w:t>"COS 120", "ENG 110", "SYS 100", "BIB 110"]</w:t>
      </w:r>
    </w:p>
    <w:p w:rsidR="007853A7" w:rsidRPr="007853A7" w:rsidRDefault="007853A7" w:rsidP="007853A7">
      <w:pPr>
        <w:rPr>
          <w:rFonts w:ascii="Courier New" w:hAnsi="Courier New"/>
          <w:b/>
        </w:rPr>
      </w:pPr>
      <w:r w:rsidRPr="007853A7">
        <w:rPr>
          <w:rFonts w:ascii="Courier New" w:hAnsi="Courier New"/>
          <w:b/>
        </w:rPr>
        <w:t xml:space="preserve">&gt;&gt;&gt; </w:t>
      </w:r>
      <w:proofErr w:type="spellStart"/>
      <w:r w:rsidRPr="007853A7">
        <w:rPr>
          <w:rFonts w:ascii="Courier New" w:hAnsi="Courier New"/>
          <w:b/>
        </w:rPr>
        <w:t>classTimes</w:t>
      </w:r>
      <w:proofErr w:type="spellEnd"/>
      <w:proofErr w:type="gramStart"/>
      <w:r w:rsidRPr="007853A7">
        <w:rPr>
          <w:rFonts w:ascii="Courier New" w:hAnsi="Courier New"/>
          <w:b/>
        </w:rPr>
        <w:t>=[</w:t>
      </w:r>
      <w:proofErr w:type="gramEnd"/>
      <w:r w:rsidRPr="007853A7">
        <w:rPr>
          <w:rFonts w:ascii="Courier New" w:hAnsi="Courier New"/>
          <w:b/>
        </w:rPr>
        <w:t>1100,800,1300,1500]</w:t>
      </w:r>
    </w:p>
    <w:p w:rsidR="007853A7" w:rsidRPr="007853A7" w:rsidRDefault="007853A7" w:rsidP="007853A7">
      <w:pPr>
        <w:rPr>
          <w:rFonts w:ascii="Courier New" w:hAnsi="Courier New"/>
          <w:b/>
        </w:rPr>
      </w:pPr>
      <w:r w:rsidRPr="007853A7">
        <w:rPr>
          <w:rFonts w:ascii="Courier New" w:hAnsi="Courier New"/>
          <w:b/>
        </w:rPr>
        <w:t>&gt;&gt;&gt; combined=</w:t>
      </w:r>
      <w:proofErr w:type="spellStart"/>
      <w:r w:rsidRPr="007853A7">
        <w:rPr>
          <w:rFonts w:ascii="Courier New" w:hAnsi="Courier New"/>
          <w:b/>
        </w:rPr>
        <w:t>myClasses+classTimes</w:t>
      </w:r>
      <w:proofErr w:type="spellEnd"/>
    </w:p>
    <w:p w:rsidR="007853A7" w:rsidRPr="007853A7" w:rsidRDefault="007853A7" w:rsidP="007853A7">
      <w:pPr>
        <w:rPr>
          <w:rFonts w:ascii="Courier New" w:hAnsi="Courier New"/>
          <w:b/>
        </w:rPr>
      </w:pPr>
      <w:r w:rsidRPr="007853A7">
        <w:rPr>
          <w:rFonts w:ascii="Courier New" w:hAnsi="Courier New"/>
          <w:b/>
        </w:rPr>
        <w:t>&gt;&gt;&gt; showTimeForClass2(combined)</w:t>
      </w:r>
    </w:p>
    <w:p w:rsidR="007853A7" w:rsidRPr="007853A7" w:rsidRDefault="007853A7" w:rsidP="007853A7">
      <w:pPr>
        <w:rPr>
          <w:rFonts w:ascii="Courier New" w:hAnsi="Courier New"/>
          <w:b/>
        </w:rPr>
      </w:pPr>
      <w:r w:rsidRPr="007853A7">
        <w:rPr>
          <w:rFonts w:ascii="Courier New" w:hAnsi="Courier New"/>
          <w:b/>
        </w:rPr>
        <w:t xml:space="preserve">Enter a course designation </w:t>
      </w:r>
      <w:r w:rsidR="00444524">
        <w:rPr>
          <w:rFonts w:ascii="Courier New" w:hAnsi="Courier New"/>
          <w:b/>
        </w:rPr>
        <w:t xml:space="preserve">=&gt; </w:t>
      </w:r>
      <w:r w:rsidRPr="007853A7">
        <w:rPr>
          <w:rFonts w:ascii="Courier New" w:hAnsi="Courier New"/>
          <w:b/>
        </w:rPr>
        <w:t>SYS 100</w:t>
      </w:r>
    </w:p>
    <w:p w:rsidR="007853A7" w:rsidRPr="007853A7" w:rsidRDefault="007853A7" w:rsidP="007853A7">
      <w:pPr>
        <w:rPr>
          <w:rFonts w:ascii="Courier New" w:hAnsi="Courier New"/>
          <w:b/>
        </w:rPr>
      </w:pPr>
      <w:r w:rsidRPr="007853A7">
        <w:rPr>
          <w:rFonts w:ascii="Courier New" w:hAnsi="Courier New"/>
          <w:b/>
        </w:rPr>
        <w:t>1300</w:t>
      </w:r>
    </w:p>
    <w:p w:rsidR="007853A7" w:rsidRDefault="007853A7" w:rsidP="00A2139B"/>
    <w:p w:rsidR="007853A7" w:rsidRDefault="007853A7" w:rsidP="00A2139B"/>
    <w:p w:rsidR="007A7798" w:rsidRDefault="007C17B0" w:rsidP="00A2139B">
      <w:r>
        <w:rPr>
          <w:b/>
        </w:rPr>
        <w:t>L06</w:t>
      </w:r>
      <w:r w:rsidR="00370457">
        <w:rPr>
          <w:b/>
        </w:rPr>
        <w:t>-4</w:t>
      </w:r>
      <w:proofErr w:type="gramStart"/>
      <w:r w:rsidR="007A7798" w:rsidRPr="007A7798">
        <w:rPr>
          <w:b/>
        </w:rPr>
        <w:t>)</w:t>
      </w:r>
      <w:r w:rsidR="004D0F23">
        <w:t xml:space="preserve">  Write</w:t>
      </w:r>
      <w:proofErr w:type="gramEnd"/>
      <w:r w:rsidR="004D0F23">
        <w:t xml:space="preserve"> a </w:t>
      </w:r>
      <w:r w:rsidR="00A3431A">
        <w:t xml:space="preserve">function    </w:t>
      </w:r>
      <w:proofErr w:type="spellStart"/>
      <w:r w:rsidR="00B43B98" w:rsidRPr="00A3431A">
        <w:rPr>
          <w:b/>
        </w:rPr>
        <w:t>def</w:t>
      </w:r>
      <w:proofErr w:type="spellEnd"/>
      <w:r w:rsidR="00B43B98" w:rsidRPr="00A3431A">
        <w:rPr>
          <w:b/>
        </w:rPr>
        <w:t xml:space="preserve"> </w:t>
      </w:r>
      <w:proofErr w:type="spellStart"/>
      <w:r w:rsidR="004D0F23" w:rsidRPr="00A3431A">
        <w:rPr>
          <w:b/>
        </w:rPr>
        <w:t>demoListMethods</w:t>
      </w:r>
      <w:proofErr w:type="spellEnd"/>
      <w:r w:rsidR="004D0F23" w:rsidRPr="00A3431A">
        <w:rPr>
          <w:b/>
        </w:rPr>
        <w:t>(</w:t>
      </w:r>
      <w:proofErr w:type="spellStart"/>
      <w:r w:rsidR="004D0F23" w:rsidRPr="00A3431A">
        <w:rPr>
          <w:b/>
        </w:rPr>
        <w:t>aList</w:t>
      </w:r>
      <w:proofErr w:type="spellEnd"/>
      <w:r w:rsidR="004D0F23" w:rsidRPr="00A3431A">
        <w:rPr>
          <w:b/>
        </w:rPr>
        <w:t>)</w:t>
      </w:r>
      <w:r w:rsidR="00B43B98" w:rsidRPr="00A3431A">
        <w:rPr>
          <w:b/>
        </w:rPr>
        <w:t>:</w:t>
      </w:r>
      <w:r w:rsidR="00A3431A" w:rsidRPr="00A3431A">
        <w:rPr>
          <w:b/>
        </w:rPr>
        <w:t xml:space="preserve">  </w:t>
      </w:r>
      <w:r w:rsidR="00A3431A">
        <w:t xml:space="preserve"> </w:t>
      </w:r>
      <w:r w:rsidR="004D0F23">
        <w:t xml:space="preserve"> to d</w:t>
      </w:r>
      <w:r w:rsidR="007A7798">
        <w:t>emonstrate the use of the following methods on a list of your choice</w:t>
      </w:r>
      <w:r w:rsidR="005B7BD7">
        <w:t xml:space="preserve"> (perhaps one of the above lists?)</w:t>
      </w:r>
      <w:r w:rsidR="007A7798">
        <w:t>:</w:t>
      </w:r>
      <w:r w:rsidR="00444524">
        <w:t xml:space="preserve"> (8</w:t>
      </w:r>
      <w:r w:rsidR="00223145">
        <w:t xml:space="preserve"> points)</w:t>
      </w:r>
    </w:p>
    <w:p w:rsidR="007A7798" w:rsidRDefault="007A7798" w:rsidP="00A2139B">
      <w:r>
        <w:t>a) append</w:t>
      </w:r>
    </w:p>
    <w:p w:rsidR="007A7798" w:rsidRDefault="007A7798" w:rsidP="00A2139B">
      <w:r>
        <w:t>b) insert</w:t>
      </w:r>
    </w:p>
    <w:p w:rsidR="007A7798" w:rsidRDefault="007A7798" w:rsidP="00A2139B">
      <w:r>
        <w:t>c) pop (both forms)</w:t>
      </w:r>
    </w:p>
    <w:p w:rsidR="007A7798" w:rsidRDefault="007A7798" w:rsidP="00A2139B">
      <w:r>
        <w:t>d) sort</w:t>
      </w:r>
    </w:p>
    <w:p w:rsidR="007A7798" w:rsidRDefault="007A7798" w:rsidP="00A2139B">
      <w:r>
        <w:t>e) reverse</w:t>
      </w:r>
    </w:p>
    <w:p w:rsidR="007A7798" w:rsidRDefault="007A7798" w:rsidP="00A2139B">
      <w:r>
        <w:t>f) index</w:t>
      </w:r>
    </w:p>
    <w:p w:rsidR="007A7798" w:rsidRDefault="007A7798" w:rsidP="00A2139B">
      <w:r>
        <w:t>g) count</w:t>
      </w:r>
    </w:p>
    <w:p w:rsidR="00444524" w:rsidRDefault="007A7798" w:rsidP="00A2139B">
      <w:r>
        <w:t>h) remove</w:t>
      </w:r>
    </w:p>
    <w:p w:rsidR="007A7798" w:rsidRDefault="007A7798" w:rsidP="00A2139B"/>
    <w:p w:rsidR="007853A7" w:rsidRPr="007853A7" w:rsidRDefault="007853A7" w:rsidP="007853A7">
      <w:pPr>
        <w:rPr>
          <w:rFonts w:ascii="Courier New" w:hAnsi="Courier New" w:cs="Courier New"/>
          <w:b/>
        </w:rPr>
      </w:pPr>
      <w:r w:rsidRPr="007853A7">
        <w:rPr>
          <w:rFonts w:ascii="Courier New" w:hAnsi="Courier New" w:cs="Courier New"/>
          <w:b/>
        </w:rPr>
        <w:t xml:space="preserve">&gt;&gt;&gt; </w:t>
      </w:r>
      <w:proofErr w:type="spellStart"/>
      <w:r w:rsidRPr="007853A7">
        <w:rPr>
          <w:rFonts w:ascii="Courier New" w:hAnsi="Courier New" w:cs="Courier New"/>
          <w:b/>
        </w:rPr>
        <w:t>cls</w:t>
      </w:r>
      <w:proofErr w:type="spellEnd"/>
      <w:proofErr w:type="gramStart"/>
      <w:r w:rsidRPr="007853A7">
        <w:rPr>
          <w:rFonts w:ascii="Courier New" w:hAnsi="Courier New" w:cs="Courier New"/>
          <w:b/>
        </w:rPr>
        <w:t>=[</w:t>
      </w:r>
      <w:proofErr w:type="gramEnd"/>
      <w:r w:rsidRPr="007853A7">
        <w:rPr>
          <w:rFonts w:ascii="Courier New" w:hAnsi="Courier New" w:cs="Courier New"/>
          <w:b/>
        </w:rPr>
        <w:t>"COS 120", "ENG 110", "SYS 100", "BIB 110"]</w:t>
      </w:r>
    </w:p>
    <w:p w:rsidR="007853A7" w:rsidRPr="007853A7" w:rsidRDefault="007853A7" w:rsidP="007853A7">
      <w:pPr>
        <w:rPr>
          <w:rFonts w:ascii="Courier New" w:hAnsi="Courier New" w:cs="Courier New"/>
          <w:b/>
        </w:rPr>
      </w:pPr>
      <w:r w:rsidRPr="007853A7">
        <w:rPr>
          <w:rFonts w:ascii="Courier New" w:hAnsi="Courier New" w:cs="Courier New"/>
          <w:b/>
        </w:rPr>
        <w:t xml:space="preserve">&gt;&gt;&gt; </w:t>
      </w:r>
      <w:proofErr w:type="spellStart"/>
      <w:r w:rsidRPr="007853A7">
        <w:rPr>
          <w:rFonts w:ascii="Courier New" w:hAnsi="Courier New" w:cs="Courier New"/>
          <w:b/>
        </w:rPr>
        <w:t>demoListMethods</w:t>
      </w:r>
      <w:proofErr w:type="spellEnd"/>
      <w:r w:rsidRPr="007853A7">
        <w:rPr>
          <w:rFonts w:ascii="Courier New" w:hAnsi="Courier New" w:cs="Courier New"/>
          <w:b/>
        </w:rPr>
        <w:t>(</w:t>
      </w:r>
      <w:proofErr w:type="spellStart"/>
      <w:r w:rsidRPr="007853A7">
        <w:rPr>
          <w:rFonts w:ascii="Courier New" w:hAnsi="Courier New" w:cs="Courier New"/>
          <w:b/>
        </w:rPr>
        <w:t>cls</w:t>
      </w:r>
      <w:proofErr w:type="spellEnd"/>
      <w:r w:rsidRPr="007853A7">
        <w:rPr>
          <w:rFonts w:ascii="Courier New" w:hAnsi="Courier New" w:cs="Courier New"/>
          <w:b/>
        </w:rPr>
        <w:t>)</w:t>
      </w:r>
    </w:p>
    <w:p w:rsidR="007853A7" w:rsidRPr="007853A7" w:rsidRDefault="007853A7" w:rsidP="007853A7">
      <w:pPr>
        <w:rPr>
          <w:rFonts w:ascii="Courier New" w:hAnsi="Courier New" w:cs="Courier New"/>
          <w:b/>
        </w:rPr>
      </w:pPr>
      <w:r w:rsidRPr="007853A7">
        <w:rPr>
          <w:rFonts w:ascii="Courier New" w:hAnsi="Courier New" w:cs="Courier New"/>
          <w:b/>
        </w:rPr>
        <w:t>['COS 120', 'ENG 110', 'SYS 100', 'BIB 110', 'IAS 110']</w:t>
      </w:r>
    </w:p>
    <w:p w:rsidR="007853A7" w:rsidRPr="007853A7" w:rsidRDefault="007853A7" w:rsidP="007853A7">
      <w:pPr>
        <w:rPr>
          <w:rFonts w:ascii="Courier New" w:hAnsi="Courier New" w:cs="Courier New"/>
          <w:b/>
        </w:rPr>
      </w:pPr>
      <w:r w:rsidRPr="007853A7">
        <w:rPr>
          <w:rFonts w:ascii="Courier New" w:hAnsi="Courier New" w:cs="Courier New"/>
          <w:b/>
        </w:rPr>
        <w:t>['SYS 492', 'COS 120', 'ENG 110', 'SYS 100', 'BIB 110', 'IAS 110']</w:t>
      </w:r>
    </w:p>
    <w:p w:rsidR="007853A7" w:rsidRPr="007853A7" w:rsidRDefault="007853A7" w:rsidP="007853A7">
      <w:pPr>
        <w:rPr>
          <w:rFonts w:ascii="Courier New" w:hAnsi="Courier New" w:cs="Courier New"/>
          <w:b/>
        </w:rPr>
      </w:pPr>
      <w:r w:rsidRPr="007853A7">
        <w:rPr>
          <w:rFonts w:ascii="Courier New" w:hAnsi="Courier New" w:cs="Courier New"/>
          <w:b/>
        </w:rPr>
        <w:t>['SYS 492', 'COS 120', 'ENG 110', 'SYS 100', 'BIB 110']</w:t>
      </w:r>
    </w:p>
    <w:p w:rsidR="007853A7" w:rsidRPr="007853A7" w:rsidRDefault="007853A7" w:rsidP="007853A7">
      <w:pPr>
        <w:rPr>
          <w:rFonts w:ascii="Courier New" w:hAnsi="Courier New" w:cs="Courier New"/>
          <w:b/>
        </w:rPr>
      </w:pPr>
      <w:r w:rsidRPr="007853A7">
        <w:rPr>
          <w:rFonts w:ascii="Courier New" w:hAnsi="Courier New" w:cs="Courier New"/>
          <w:b/>
        </w:rPr>
        <w:t>['COS 120', 'ENG 110', 'SYS 100', 'BIB 110']</w:t>
      </w:r>
    </w:p>
    <w:p w:rsidR="007853A7" w:rsidRPr="007853A7" w:rsidRDefault="007853A7" w:rsidP="007853A7">
      <w:pPr>
        <w:rPr>
          <w:rFonts w:ascii="Courier New" w:hAnsi="Courier New" w:cs="Courier New"/>
          <w:b/>
        </w:rPr>
      </w:pPr>
      <w:r w:rsidRPr="007853A7">
        <w:rPr>
          <w:rFonts w:ascii="Courier New" w:hAnsi="Courier New" w:cs="Courier New"/>
          <w:b/>
        </w:rPr>
        <w:t>['BIB 110', 'COS 120', 'ENG 110', 'SYS 100']</w:t>
      </w:r>
    </w:p>
    <w:p w:rsidR="007853A7" w:rsidRPr="007853A7" w:rsidRDefault="007853A7" w:rsidP="007853A7">
      <w:pPr>
        <w:rPr>
          <w:rFonts w:ascii="Courier New" w:hAnsi="Courier New" w:cs="Courier New"/>
          <w:b/>
        </w:rPr>
      </w:pPr>
      <w:r w:rsidRPr="007853A7">
        <w:rPr>
          <w:rFonts w:ascii="Courier New" w:hAnsi="Courier New" w:cs="Courier New"/>
          <w:b/>
        </w:rPr>
        <w:t>['SYS 100', 'ENG 110', 'COS 120', 'BIB 110']</w:t>
      </w:r>
    </w:p>
    <w:p w:rsidR="007853A7" w:rsidRPr="007853A7" w:rsidRDefault="007853A7" w:rsidP="007853A7">
      <w:pPr>
        <w:rPr>
          <w:rFonts w:ascii="Courier New" w:hAnsi="Courier New" w:cs="Courier New"/>
          <w:b/>
        </w:rPr>
      </w:pPr>
      <w:r w:rsidRPr="007853A7">
        <w:rPr>
          <w:rFonts w:ascii="Courier New" w:hAnsi="Courier New" w:cs="Courier New"/>
          <w:b/>
        </w:rPr>
        <w:t>0</w:t>
      </w:r>
    </w:p>
    <w:p w:rsidR="007853A7" w:rsidRPr="007853A7" w:rsidRDefault="007853A7" w:rsidP="007853A7">
      <w:pPr>
        <w:rPr>
          <w:rFonts w:ascii="Courier New" w:hAnsi="Courier New" w:cs="Courier New"/>
          <w:b/>
        </w:rPr>
      </w:pPr>
      <w:r w:rsidRPr="007853A7">
        <w:rPr>
          <w:rFonts w:ascii="Courier New" w:hAnsi="Courier New" w:cs="Courier New"/>
          <w:b/>
        </w:rPr>
        <w:t>1</w:t>
      </w:r>
    </w:p>
    <w:p w:rsidR="007853A7" w:rsidRPr="007853A7" w:rsidRDefault="007853A7" w:rsidP="007853A7">
      <w:pPr>
        <w:rPr>
          <w:rFonts w:ascii="Courier New" w:hAnsi="Courier New" w:cs="Courier New"/>
          <w:b/>
        </w:rPr>
      </w:pPr>
      <w:r w:rsidRPr="007853A7">
        <w:rPr>
          <w:rFonts w:ascii="Courier New" w:hAnsi="Courier New" w:cs="Courier New"/>
          <w:b/>
        </w:rPr>
        <w:t>['ENG 110', 'COS 120', 'BIB 110']</w:t>
      </w:r>
    </w:p>
    <w:p w:rsidR="007853A7" w:rsidRDefault="007853A7" w:rsidP="00A2139B"/>
    <w:p w:rsidR="007853A7" w:rsidRDefault="007853A7" w:rsidP="00A2139B"/>
    <w:p w:rsidR="007A7798" w:rsidRDefault="007C17B0" w:rsidP="00A2139B">
      <w:r>
        <w:rPr>
          <w:b/>
        </w:rPr>
        <w:t>L06</w:t>
      </w:r>
      <w:r w:rsidR="00370457">
        <w:rPr>
          <w:b/>
        </w:rPr>
        <w:t>-5</w:t>
      </w:r>
      <w:proofErr w:type="gramStart"/>
      <w:r w:rsidR="007A7798" w:rsidRPr="00660D14">
        <w:rPr>
          <w:b/>
        </w:rPr>
        <w:t>)</w:t>
      </w:r>
      <w:r w:rsidR="007A7798">
        <w:t xml:space="preserve"> </w:t>
      </w:r>
      <w:r w:rsidR="003F4C57">
        <w:t xml:space="preserve"> </w:t>
      </w:r>
      <w:r w:rsidR="007A7798">
        <w:t>Using</w:t>
      </w:r>
      <w:proofErr w:type="gramEnd"/>
      <w:r w:rsidR="007A7798">
        <w:t xml:space="preserve"> </w:t>
      </w:r>
      <w:r w:rsidR="00660D14">
        <w:t xml:space="preserve">list </w:t>
      </w:r>
      <w:r w:rsidR="007A7798">
        <w:t>methods or function</w:t>
      </w:r>
      <w:r w:rsidR="00660D14">
        <w:t xml:space="preserve">s </w:t>
      </w:r>
      <w:r w:rsidR="00660D14" w:rsidRPr="0016034A">
        <w:rPr>
          <w:b/>
        </w:rPr>
        <w:t xml:space="preserve">with the exception of </w:t>
      </w:r>
      <w:r w:rsidR="00A3431A">
        <w:rPr>
          <w:b/>
        </w:rPr>
        <w:t>.</w:t>
      </w:r>
      <w:r w:rsidR="00660D14" w:rsidRPr="0016034A">
        <w:rPr>
          <w:b/>
        </w:rPr>
        <w:t>reverse</w:t>
      </w:r>
      <w:r w:rsidR="0016034A">
        <w:rPr>
          <w:b/>
        </w:rPr>
        <w:t xml:space="preserve"> (</w:t>
      </w:r>
      <w:r w:rsidR="0016034A" w:rsidRPr="00A3431A">
        <w:rPr>
          <w:b/>
          <w:u w:val="single"/>
        </w:rPr>
        <w:t xml:space="preserve">you may not use </w:t>
      </w:r>
      <w:r w:rsidR="00A3431A">
        <w:rPr>
          <w:b/>
          <w:u w:val="single"/>
        </w:rPr>
        <w:t>.</w:t>
      </w:r>
      <w:r w:rsidR="0016034A" w:rsidRPr="00A3431A">
        <w:rPr>
          <w:b/>
          <w:u w:val="single"/>
        </w:rPr>
        <w:t>reverse</w:t>
      </w:r>
      <w:r w:rsidR="0016034A">
        <w:rPr>
          <w:b/>
        </w:rPr>
        <w:t>)</w:t>
      </w:r>
      <w:r w:rsidR="007A7798">
        <w:t xml:space="preserve">, write </w:t>
      </w:r>
      <w:r w:rsidR="00773008">
        <w:t xml:space="preserve">three forms of </w:t>
      </w:r>
      <w:r w:rsidR="007A7798">
        <w:t xml:space="preserve">a function </w:t>
      </w:r>
      <w:r w:rsidR="006E54E4">
        <w:t xml:space="preserve">  </w:t>
      </w:r>
      <w:proofErr w:type="spellStart"/>
      <w:r w:rsidR="006E54E4" w:rsidRPr="006E54E4">
        <w:rPr>
          <w:b/>
        </w:rPr>
        <w:t>def</w:t>
      </w:r>
      <w:proofErr w:type="spellEnd"/>
      <w:r w:rsidR="007A7798" w:rsidRPr="006E54E4">
        <w:rPr>
          <w:b/>
        </w:rPr>
        <w:t xml:space="preserve"> </w:t>
      </w:r>
      <w:proofErr w:type="spellStart"/>
      <w:r w:rsidR="007A7798" w:rsidRPr="006E54E4">
        <w:rPr>
          <w:b/>
        </w:rPr>
        <w:t>reverseList</w:t>
      </w:r>
      <w:proofErr w:type="spellEnd"/>
      <w:r w:rsidR="007A7798" w:rsidRPr="006E54E4">
        <w:rPr>
          <w:b/>
        </w:rPr>
        <w:t>(</w:t>
      </w:r>
      <w:proofErr w:type="spellStart"/>
      <w:r w:rsidR="007A7798" w:rsidRPr="006E54E4">
        <w:rPr>
          <w:b/>
        </w:rPr>
        <w:t>aList</w:t>
      </w:r>
      <w:proofErr w:type="spellEnd"/>
      <w:r w:rsidR="007A7798" w:rsidRPr="006E54E4">
        <w:rPr>
          <w:b/>
        </w:rPr>
        <w:t>)</w:t>
      </w:r>
      <w:r w:rsidR="006E54E4" w:rsidRPr="006E54E4">
        <w:rPr>
          <w:b/>
        </w:rPr>
        <w:t>:</w:t>
      </w:r>
      <w:r w:rsidR="006E54E4">
        <w:t xml:space="preserve">  </w:t>
      </w:r>
      <w:r w:rsidR="007A7798">
        <w:t xml:space="preserve"> which takes a list as an argument and returns a new list in reverse order.</w:t>
      </w:r>
      <w:r w:rsidR="00773008">
        <w:t xml:space="preserve">  (9 points)</w:t>
      </w:r>
    </w:p>
    <w:p w:rsidR="006E54E4" w:rsidRPr="006E54E4" w:rsidRDefault="006E54E4" w:rsidP="006E54E4">
      <w:pPr>
        <w:rPr>
          <w:rFonts w:ascii="Courier New" w:hAnsi="Courier New" w:cs="Courier New"/>
          <w:b/>
        </w:rPr>
      </w:pPr>
      <w:r w:rsidRPr="006E54E4">
        <w:rPr>
          <w:rFonts w:ascii="Courier New" w:hAnsi="Courier New" w:cs="Courier New"/>
          <w:b/>
        </w:rPr>
        <w:t xml:space="preserve">&gt;&gt;&gt; </w:t>
      </w:r>
      <w:proofErr w:type="spellStart"/>
      <w:proofErr w:type="gramStart"/>
      <w:r w:rsidRPr="006E54E4">
        <w:rPr>
          <w:rFonts w:ascii="Courier New" w:hAnsi="Courier New" w:cs="Courier New"/>
          <w:b/>
        </w:rPr>
        <w:t>reverseList</w:t>
      </w:r>
      <w:proofErr w:type="spellEnd"/>
      <w:r w:rsidRPr="006E54E4">
        <w:rPr>
          <w:rFonts w:ascii="Courier New" w:hAnsi="Courier New" w:cs="Courier New"/>
          <w:b/>
        </w:rPr>
        <w:t>(</w:t>
      </w:r>
      <w:proofErr w:type="gramEnd"/>
      <w:r w:rsidRPr="006E54E4">
        <w:rPr>
          <w:rFonts w:ascii="Courier New" w:hAnsi="Courier New" w:cs="Courier New"/>
          <w:b/>
        </w:rPr>
        <w:t>[1,2,3,4,5])</w:t>
      </w:r>
    </w:p>
    <w:p w:rsidR="00660D14" w:rsidRPr="006E54E4" w:rsidRDefault="006E54E4" w:rsidP="006E54E4">
      <w:pPr>
        <w:rPr>
          <w:rFonts w:ascii="Courier New" w:hAnsi="Courier New" w:cs="Courier New"/>
          <w:b/>
        </w:rPr>
      </w:pPr>
      <w:r w:rsidRPr="006E54E4">
        <w:rPr>
          <w:rFonts w:ascii="Courier New" w:hAnsi="Courier New" w:cs="Courier New"/>
          <w:b/>
        </w:rPr>
        <w:t>[5, 4, 3, 2, 1]</w:t>
      </w:r>
    </w:p>
    <w:p w:rsidR="006E54E4" w:rsidRDefault="006E54E4" w:rsidP="00A2139B"/>
    <w:p w:rsidR="00E02917" w:rsidRDefault="007C17B0" w:rsidP="00A2139B">
      <w:r>
        <w:rPr>
          <w:b/>
        </w:rPr>
        <w:t>L06</w:t>
      </w:r>
      <w:r w:rsidR="00773008">
        <w:rPr>
          <w:b/>
        </w:rPr>
        <w:t>-6</w:t>
      </w:r>
      <w:proofErr w:type="gramStart"/>
      <w:r w:rsidR="00E02917" w:rsidRPr="00E02917">
        <w:rPr>
          <w:b/>
        </w:rPr>
        <w:t>)</w:t>
      </w:r>
      <w:r w:rsidR="00E02917">
        <w:t xml:space="preserve">  </w:t>
      </w:r>
      <w:r w:rsidR="009339E0">
        <w:t>Write</w:t>
      </w:r>
      <w:proofErr w:type="gramEnd"/>
      <w:r w:rsidR="009339E0">
        <w:t xml:space="preserve"> a function </w:t>
      </w:r>
      <w:proofErr w:type="spellStart"/>
      <w:r w:rsidR="009339E0">
        <w:t>def</w:t>
      </w:r>
      <w:proofErr w:type="spellEnd"/>
      <w:r w:rsidR="009339E0">
        <w:t xml:space="preserve"> </w:t>
      </w:r>
      <w:proofErr w:type="spellStart"/>
      <w:r w:rsidR="009339E0">
        <w:t>shuffleToNewList</w:t>
      </w:r>
      <w:proofErr w:type="spellEnd"/>
      <w:r w:rsidR="009339E0">
        <w:t>(</w:t>
      </w:r>
      <w:proofErr w:type="spellStart"/>
      <w:r w:rsidR="009339E0">
        <w:t>alist</w:t>
      </w:r>
      <w:proofErr w:type="spellEnd"/>
      <w:r w:rsidR="009339E0">
        <w:t xml:space="preserve">) that accepts a list as a parameter, and randomly shuffles its contents into a new list which it returns.  </w:t>
      </w:r>
      <w:r w:rsidR="002914F7">
        <w:t>Do NOT use .shuffle</w:t>
      </w:r>
    </w:p>
    <w:p w:rsidR="00444524" w:rsidRDefault="00444524" w:rsidP="00A2139B"/>
    <w:p w:rsidR="00072092" w:rsidRDefault="00F0079C" w:rsidP="00E02917">
      <w:r>
        <w:rPr>
          <w:b/>
        </w:rPr>
        <w:t>L06</w:t>
      </w:r>
      <w:r w:rsidR="00773008">
        <w:rPr>
          <w:b/>
        </w:rPr>
        <w:t>-7</w:t>
      </w:r>
      <w:proofErr w:type="gramStart"/>
      <w:r w:rsidR="00E02917" w:rsidRPr="00E02917">
        <w:rPr>
          <w:b/>
        </w:rPr>
        <w:t>)</w:t>
      </w:r>
      <w:r w:rsidR="00E02917">
        <w:t xml:space="preserve">  </w:t>
      </w:r>
      <w:r w:rsidR="009339E0">
        <w:t>Write</w:t>
      </w:r>
      <w:proofErr w:type="gramEnd"/>
      <w:r w:rsidR="009339E0">
        <w:t xml:space="preserve"> a function </w:t>
      </w:r>
      <w:proofErr w:type="spellStart"/>
      <w:r w:rsidR="009339E0">
        <w:t>def</w:t>
      </w:r>
      <w:proofErr w:type="spellEnd"/>
      <w:r w:rsidR="009339E0">
        <w:t xml:space="preserve"> </w:t>
      </w:r>
      <w:proofErr w:type="spellStart"/>
      <w:r w:rsidR="009339E0">
        <w:t>shuffleInList</w:t>
      </w:r>
      <w:proofErr w:type="spellEnd"/>
      <w:r w:rsidR="009339E0">
        <w:t>(</w:t>
      </w:r>
      <w:proofErr w:type="spellStart"/>
      <w:r w:rsidR="009339E0">
        <w:t>alist</w:t>
      </w:r>
      <w:proofErr w:type="spellEnd"/>
      <w:r w:rsidR="009339E0">
        <w:t>) that accepts a list as a parameter, and randomly shuffles its contents in the original list.  Do NOT use .shuffle</w:t>
      </w:r>
    </w:p>
    <w:sectPr w:rsidR="00072092" w:rsidSect="00773008">
      <w:footerReference w:type="default" r:id="rId6"/>
      <w:pgSz w:w="12240" w:h="15840"/>
      <w:pgMar w:top="1152" w:right="864" w:bottom="691"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2D0" w:rsidRDefault="00E202D0" w:rsidP="0017020A">
      <w:r>
        <w:separator/>
      </w:r>
    </w:p>
  </w:endnote>
  <w:endnote w:type="continuationSeparator" w:id="0">
    <w:p w:rsidR="00E202D0" w:rsidRDefault="00E202D0" w:rsidP="0017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D6E" w:rsidRDefault="00B80D6E">
    <w:pPr>
      <w:pStyle w:val="Footer"/>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2D0" w:rsidRDefault="00E202D0" w:rsidP="0017020A">
      <w:r>
        <w:separator/>
      </w:r>
    </w:p>
  </w:footnote>
  <w:footnote w:type="continuationSeparator" w:id="0">
    <w:p w:rsidR="00E202D0" w:rsidRDefault="00E202D0" w:rsidP="00170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9B"/>
    <w:rsid w:val="0002138E"/>
    <w:rsid w:val="00027A42"/>
    <w:rsid w:val="00072092"/>
    <w:rsid w:val="00093890"/>
    <w:rsid w:val="000A7048"/>
    <w:rsid w:val="000E0C52"/>
    <w:rsid w:val="00123556"/>
    <w:rsid w:val="0015695A"/>
    <w:rsid w:val="0016034A"/>
    <w:rsid w:val="0017020A"/>
    <w:rsid w:val="001A3802"/>
    <w:rsid w:val="001D458B"/>
    <w:rsid w:val="00206638"/>
    <w:rsid w:val="00212C4C"/>
    <w:rsid w:val="00223145"/>
    <w:rsid w:val="002914F7"/>
    <w:rsid w:val="002B62C2"/>
    <w:rsid w:val="003115B2"/>
    <w:rsid w:val="00370457"/>
    <w:rsid w:val="003A59E6"/>
    <w:rsid w:val="003F4C57"/>
    <w:rsid w:val="00416B03"/>
    <w:rsid w:val="00416EDC"/>
    <w:rsid w:val="00444524"/>
    <w:rsid w:val="004841FB"/>
    <w:rsid w:val="004D0F23"/>
    <w:rsid w:val="005532DD"/>
    <w:rsid w:val="005B406F"/>
    <w:rsid w:val="005B7BD7"/>
    <w:rsid w:val="005C17D3"/>
    <w:rsid w:val="005E138C"/>
    <w:rsid w:val="00624117"/>
    <w:rsid w:val="00660D14"/>
    <w:rsid w:val="006D091A"/>
    <w:rsid w:val="006E303A"/>
    <w:rsid w:val="006E54E4"/>
    <w:rsid w:val="00773008"/>
    <w:rsid w:val="0078047E"/>
    <w:rsid w:val="0078305C"/>
    <w:rsid w:val="007853A7"/>
    <w:rsid w:val="007A7798"/>
    <w:rsid w:val="007C17B0"/>
    <w:rsid w:val="00802148"/>
    <w:rsid w:val="008200D3"/>
    <w:rsid w:val="00820462"/>
    <w:rsid w:val="00871EA4"/>
    <w:rsid w:val="0088468E"/>
    <w:rsid w:val="008D7C73"/>
    <w:rsid w:val="00916901"/>
    <w:rsid w:val="009339E0"/>
    <w:rsid w:val="009411C0"/>
    <w:rsid w:val="00941ECF"/>
    <w:rsid w:val="009A5EB8"/>
    <w:rsid w:val="00A2139B"/>
    <w:rsid w:val="00A3431A"/>
    <w:rsid w:val="00A95E88"/>
    <w:rsid w:val="00B0721E"/>
    <w:rsid w:val="00B43B98"/>
    <w:rsid w:val="00B5067F"/>
    <w:rsid w:val="00B80D6E"/>
    <w:rsid w:val="00B933B2"/>
    <w:rsid w:val="00BD424C"/>
    <w:rsid w:val="00C00423"/>
    <w:rsid w:val="00C315F2"/>
    <w:rsid w:val="00C6313B"/>
    <w:rsid w:val="00C74BFF"/>
    <w:rsid w:val="00CA453F"/>
    <w:rsid w:val="00CB328D"/>
    <w:rsid w:val="00CD7BD0"/>
    <w:rsid w:val="00CE6736"/>
    <w:rsid w:val="00DD4B56"/>
    <w:rsid w:val="00DD4CC9"/>
    <w:rsid w:val="00E02917"/>
    <w:rsid w:val="00E02A73"/>
    <w:rsid w:val="00E202D0"/>
    <w:rsid w:val="00E47666"/>
    <w:rsid w:val="00E9626F"/>
    <w:rsid w:val="00EC6C8F"/>
    <w:rsid w:val="00EE5B9E"/>
    <w:rsid w:val="00EF6FC2"/>
    <w:rsid w:val="00F0079C"/>
    <w:rsid w:val="00F63A74"/>
    <w:rsid w:val="00F86D37"/>
    <w:rsid w:val="00F87955"/>
    <w:rsid w:val="00FC0FD3"/>
    <w:rsid w:val="00FD1CC1"/>
    <w:rsid w:val="00FE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8247"/>
  <w15:docId w15:val="{E9BAAFAA-17E7-4238-B08F-8612DADA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2139B"/>
    <w:pPr>
      <w:tabs>
        <w:tab w:val="center" w:pos="4320"/>
        <w:tab w:val="right" w:pos="8640"/>
      </w:tabs>
    </w:pPr>
  </w:style>
  <w:style w:type="character" w:customStyle="1" w:styleId="FooterChar">
    <w:name w:val="Footer Char"/>
    <w:basedOn w:val="DefaultParagraphFont"/>
    <w:link w:val="Footer"/>
    <w:rsid w:val="00A2139B"/>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7020A"/>
    <w:pPr>
      <w:tabs>
        <w:tab w:val="center" w:pos="4680"/>
        <w:tab w:val="right" w:pos="9360"/>
      </w:tabs>
    </w:pPr>
  </w:style>
  <w:style w:type="character" w:customStyle="1" w:styleId="HeaderChar">
    <w:name w:val="Header Char"/>
    <w:basedOn w:val="DefaultParagraphFont"/>
    <w:link w:val="Header"/>
    <w:uiPriority w:val="99"/>
    <w:semiHidden/>
    <w:rsid w:val="001702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C0FD613E.dotm</Template>
  <TotalTime>5</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Taylor University</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arwhite</dc:creator>
  <cp:lastModifiedBy>Administrator</cp:lastModifiedBy>
  <cp:revision>4</cp:revision>
  <dcterms:created xsi:type="dcterms:W3CDTF">2017-10-14T11:31:00Z</dcterms:created>
  <dcterms:modified xsi:type="dcterms:W3CDTF">2019-10-04T14:00:00Z</dcterms:modified>
</cp:coreProperties>
</file>