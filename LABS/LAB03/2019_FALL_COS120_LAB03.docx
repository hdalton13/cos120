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39B" w:rsidRPr="00523625" w:rsidRDefault="00A2139B" w:rsidP="00A2139B">
      <w:pPr>
        <w:jc w:val="center"/>
        <w:rPr>
          <w:b/>
          <w:sz w:val="36"/>
          <w:szCs w:val="28"/>
        </w:rPr>
      </w:pPr>
      <w:r w:rsidRPr="00523625">
        <w:rPr>
          <w:b/>
          <w:sz w:val="36"/>
          <w:szCs w:val="28"/>
        </w:rPr>
        <w:t>COS 120 - Introduction to Computational Problem Solving</w:t>
      </w:r>
    </w:p>
    <w:p w:rsidR="00A2139B" w:rsidRPr="00523625" w:rsidRDefault="00A2139B" w:rsidP="00A2139B">
      <w:pPr>
        <w:jc w:val="center"/>
        <w:rPr>
          <w:b/>
          <w:sz w:val="36"/>
          <w:szCs w:val="28"/>
        </w:rPr>
      </w:pPr>
      <w:r w:rsidRPr="00523625">
        <w:rPr>
          <w:b/>
          <w:sz w:val="36"/>
          <w:szCs w:val="28"/>
        </w:rPr>
        <w:t>Lab 03 - Selection Structures</w:t>
      </w:r>
    </w:p>
    <w:p w:rsidR="00A2139B" w:rsidRDefault="00A2139B" w:rsidP="00A2139B"/>
    <w:p w:rsidR="00A2139B" w:rsidRPr="00CC0B88" w:rsidRDefault="00F37145" w:rsidP="00A2139B">
      <w:pPr>
        <w:rPr>
          <w:b/>
        </w:rPr>
      </w:pPr>
      <w:r w:rsidRPr="00CC0B88">
        <w:rPr>
          <w:b/>
        </w:rPr>
        <w:t xml:space="preserve">Complete the following lab problems by </w:t>
      </w:r>
      <w:r w:rsidR="006A0CE6">
        <w:rPr>
          <w:b/>
        </w:rPr>
        <w:t xml:space="preserve">Tuesday </w:t>
      </w:r>
      <w:r w:rsidRPr="00CC0B88">
        <w:rPr>
          <w:b/>
        </w:rPr>
        <w:t xml:space="preserve">evening at 11:55pm and submit </w:t>
      </w:r>
      <w:r w:rsidR="00B51B71">
        <w:rPr>
          <w:b/>
        </w:rPr>
        <w:t>your lab0</w:t>
      </w:r>
      <w:r w:rsidR="00D633CD">
        <w:rPr>
          <w:b/>
        </w:rPr>
        <w:t>3.py file</w:t>
      </w:r>
      <w:r w:rsidRPr="00CC0B88">
        <w:rPr>
          <w:b/>
        </w:rPr>
        <w:t xml:space="preserve"> through the Moodle link</w:t>
      </w:r>
      <w:r w:rsidR="006A0CE6">
        <w:rPr>
          <w:b/>
        </w:rPr>
        <w:t>.</w:t>
      </w:r>
    </w:p>
    <w:p w:rsidR="00523625" w:rsidRDefault="00523625" w:rsidP="00A2139B"/>
    <w:p w:rsidR="00B520AC" w:rsidRDefault="00FE1F1E" w:rsidP="00A2139B">
      <w:pPr>
        <w:rPr>
          <w:b/>
        </w:rPr>
      </w:pPr>
      <w:r w:rsidRPr="00FE1F1E">
        <w:rPr>
          <w:b/>
        </w:rPr>
        <w:t>L03-</w:t>
      </w:r>
      <w:r w:rsidR="00795860">
        <w:rPr>
          <w:b/>
        </w:rPr>
        <w:t>01</w:t>
      </w:r>
      <w:r>
        <w:t xml:space="preserve">.  Given the code below, what will happen when </w:t>
      </w:r>
      <w:proofErr w:type="spellStart"/>
      <w:proofErr w:type="gramStart"/>
      <w:r w:rsidR="00D01C44" w:rsidRPr="00D01C44">
        <w:rPr>
          <w:b/>
          <w:i/>
        </w:rPr>
        <w:t>demoCalls</w:t>
      </w:r>
      <w:proofErr w:type="spellEnd"/>
      <w:r w:rsidR="00D01C44" w:rsidRPr="00D01C44">
        <w:rPr>
          <w:b/>
          <w:i/>
        </w:rPr>
        <w:t>(</w:t>
      </w:r>
      <w:proofErr w:type="gramEnd"/>
      <w:r w:rsidR="00D01C44" w:rsidRPr="00D01C44">
        <w:rPr>
          <w:b/>
          <w:i/>
        </w:rPr>
        <w:t>)</w:t>
      </w:r>
      <w:r w:rsidR="00D01C44">
        <w:t xml:space="preserve"> is run</w:t>
      </w:r>
      <w:r>
        <w:t>? (Predict exactly what you expect to see appear in the IDLE environment)</w:t>
      </w:r>
      <w:r>
        <w:br/>
      </w:r>
      <w:r w:rsidR="00B520AC">
        <w:rPr>
          <w:b/>
        </w:rPr>
        <w:t>from math import *</w:t>
      </w:r>
      <w:bookmarkStart w:id="0" w:name="_GoBack"/>
      <w:bookmarkEnd w:id="0"/>
    </w:p>
    <w:p w:rsidR="00FE1F1E" w:rsidRPr="00FE1F1E" w:rsidRDefault="00FE1F1E" w:rsidP="00A2139B">
      <w:pPr>
        <w:rPr>
          <w:b/>
        </w:rPr>
      </w:pPr>
      <w:proofErr w:type="spellStart"/>
      <w:r w:rsidRPr="00FE1F1E">
        <w:rPr>
          <w:b/>
        </w:rPr>
        <w:t>def</w:t>
      </w:r>
      <w:proofErr w:type="spellEnd"/>
      <w:r w:rsidRPr="00FE1F1E">
        <w:rPr>
          <w:b/>
        </w:rPr>
        <w:t xml:space="preserve"> </w:t>
      </w:r>
      <w:proofErr w:type="spellStart"/>
      <w:proofErr w:type="gramStart"/>
      <w:r w:rsidRPr="00FE1F1E">
        <w:rPr>
          <w:b/>
        </w:rPr>
        <w:t>demoCalls</w:t>
      </w:r>
      <w:proofErr w:type="spellEnd"/>
      <w:r w:rsidRPr="00FE1F1E">
        <w:rPr>
          <w:b/>
        </w:rPr>
        <w:t>(</w:t>
      </w:r>
      <w:proofErr w:type="gramEnd"/>
      <w:r w:rsidRPr="00FE1F1E">
        <w:rPr>
          <w:b/>
        </w:rPr>
        <w:t>):</w:t>
      </w:r>
    </w:p>
    <w:p w:rsidR="00FE1F1E" w:rsidRPr="00FE1F1E" w:rsidRDefault="00FE1F1E" w:rsidP="00A2139B">
      <w:pPr>
        <w:rPr>
          <w:b/>
        </w:rPr>
      </w:pPr>
      <w:r w:rsidRPr="00FE1F1E">
        <w:rPr>
          <w:b/>
        </w:rPr>
        <w:t xml:space="preserve">    </w:t>
      </w:r>
      <w:proofErr w:type="spellStart"/>
      <w:r w:rsidRPr="00FE1F1E">
        <w:rPr>
          <w:b/>
        </w:rPr>
        <w:t>sqrt</w:t>
      </w:r>
      <w:proofErr w:type="spellEnd"/>
      <w:r w:rsidRPr="00FE1F1E">
        <w:rPr>
          <w:b/>
        </w:rPr>
        <w:t>(16)</w:t>
      </w:r>
    </w:p>
    <w:p w:rsidR="00FE1F1E" w:rsidRPr="00FE1F1E" w:rsidRDefault="00FE1F1E" w:rsidP="00A2139B">
      <w:pPr>
        <w:rPr>
          <w:b/>
        </w:rPr>
      </w:pPr>
      <w:r w:rsidRPr="00FE1F1E">
        <w:rPr>
          <w:b/>
        </w:rPr>
        <w:t xml:space="preserve">    print(</w:t>
      </w:r>
      <w:proofErr w:type="spellStart"/>
      <w:r w:rsidRPr="00FE1F1E">
        <w:rPr>
          <w:b/>
        </w:rPr>
        <w:t>sqrt</w:t>
      </w:r>
      <w:proofErr w:type="spellEnd"/>
      <w:r w:rsidRPr="00FE1F1E">
        <w:rPr>
          <w:b/>
        </w:rPr>
        <w:t>(16))</w:t>
      </w:r>
    </w:p>
    <w:p w:rsidR="00FE1F1E" w:rsidRPr="00FE1F1E" w:rsidRDefault="00FE1F1E" w:rsidP="00A2139B">
      <w:pPr>
        <w:rPr>
          <w:b/>
        </w:rPr>
      </w:pPr>
      <w:r w:rsidRPr="00FE1F1E">
        <w:rPr>
          <w:b/>
        </w:rPr>
        <w:t xml:space="preserve">    x=</w:t>
      </w:r>
      <w:proofErr w:type="spellStart"/>
      <w:r w:rsidRPr="00FE1F1E">
        <w:rPr>
          <w:b/>
        </w:rPr>
        <w:t>sqrt</w:t>
      </w:r>
      <w:proofErr w:type="spellEnd"/>
      <w:r w:rsidRPr="00FE1F1E">
        <w:rPr>
          <w:b/>
        </w:rPr>
        <w:t>(16)</w:t>
      </w:r>
    </w:p>
    <w:p w:rsidR="00FE1F1E" w:rsidRPr="00FE1F1E" w:rsidRDefault="00FE1F1E" w:rsidP="00A2139B">
      <w:pPr>
        <w:rPr>
          <w:b/>
        </w:rPr>
      </w:pPr>
      <w:r w:rsidRPr="00FE1F1E">
        <w:rPr>
          <w:b/>
        </w:rPr>
        <w:t xml:space="preserve">    print(x)</w:t>
      </w:r>
    </w:p>
    <w:p w:rsidR="00FE1F1E" w:rsidRPr="00FE1F1E" w:rsidRDefault="00FE1F1E" w:rsidP="00A2139B">
      <w:pPr>
        <w:rPr>
          <w:b/>
        </w:rPr>
      </w:pPr>
      <w:r w:rsidRPr="00FE1F1E">
        <w:rPr>
          <w:b/>
        </w:rPr>
        <w:t xml:space="preserve">    y=</w:t>
      </w:r>
      <w:proofErr w:type="spellStart"/>
      <w:r w:rsidRPr="00FE1F1E">
        <w:rPr>
          <w:b/>
        </w:rPr>
        <w:t>sqrt</w:t>
      </w:r>
      <w:proofErr w:type="spellEnd"/>
      <w:r w:rsidRPr="00FE1F1E">
        <w:rPr>
          <w:b/>
        </w:rPr>
        <w:t xml:space="preserve">(16) * </w:t>
      </w:r>
      <w:proofErr w:type="spellStart"/>
      <w:r w:rsidRPr="00FE1F1E">
        <w:rPr>
          <w:b/>
        </w:rPr>
        <w:t>sqrt</w:t>
      </w:r>
      <w:proofErr w:type="spellEnd"/>
      <w:r w:rsidRPr="00FE1F1E">
        <w:rPr>
          <w:b/>
        </w:rPr>
        <w:t>(25)</w:t>
      </w:r>
    </w:p>
    <w:p w:rsidR="00795860" w:rsidRDefault="00FE1F1E" w:rsidP="00A2139B">
      <w:pPr>
        <w:rPr>
          <w:b/>
        </w:rPr>
      </w:pPr>
      <w:r w:rsidRPr="00FE1F1E">
        <w:rPr>
          <w:b/>
        </w:rPr>
        <w:t xml:space="preserve">    print(y)</w:t>
      </w:r>
    </w:p>
    <w:p w:rsidR="00795860" w:rsidRDefault="00795860" w:rsidP="00A2139B">
      <w:pPr>
        <w:rPr>
          <w:b/>
        </w:rPr>
      </w:pPr>
    </w:p>
    <w:p w:rsidR="00B520AC" w:rsidRPr="00B520AC" w:rsidRDefault="00B520AC" w:rsidP="00A2139B">
      <w:r w:rsidRPr="00B520AC">
        <w:t>Copy and paste the code above in</w:t>
      </w:r>
      <w:r w:rsidR="00795860">
        <w:t xml:space="preserve">to an IDLE </w:t>
      </w:r>
      <w:r w:rsidR="00795860" w:rsidRPr="00142281">
        <w:rPr>
          <w:b/>
        </w:rPr>
        <w:t>code</w:t>
      </w:r>
      <w:r w:rsidR="00795860">
        <w:t xml:space="preserve"> window.  Run it</w:t>
      </w:r>
      <w:r w:rsidR="00D01C44">
        <w:t xml:space="preserve"> with a call to</w:t>
      </w:r>
      <w:r w:rsidR="00795860">
        <w:t xml:space="preserve"> the function.  </w:t>
      </w:r>
      <w:r w:rsidRPr="00B520AC">
        <w:t>Did you get what you expected?  Why or why not?</w:t>
      </w:r>
    </w:p>
    <w:p w:rsidR="00FE1F1E" w:rsidRPr="00FE1F1E" w:rsidRDefault="00FE1F1E" w:rsidP="00A2139B">
      <w:pPr>
        <w:rPr>
          <w:b/>
        </w:rPr>
      </w:pPr>
    </w:p>
    <w:p w:rsidR="00134494" w:rsidRDefault="00B520AC" w:rsidP="00A2139B">
      <w:r w:rsidRPr="00B520AC">
        <w:t xml:space="preserve">Now, enter the code </w:t>
      </w:r>
      <w:r w:rsidRPr="00142281">
        <w:rPr>
          <w:b/>
        </w:rPr>
        <w:t>below</w:t>
      </w:r>
      <w:r>
        <w:t xml:space="preserve"> </w:t>
      </w:r>
      <w:r w:rsidRPr="00B520AC">
        <w:t>exactly as it appears</w:t>
      </w:r>
      <w:r>
        <w:t xml:space="preserve"> (just cut and paste it)</w:t>
      </w:r>
      <w:r w:rsidR="00134494">
        <w:t xml:space="preserve"> and run </w:t>
      </w:r>
      <w:proofErr w:type="spellStart"/>
      <w:r w:rsidR="00134494" w:rsidRPr="00142281">
        <w:rPr>
          <w:b/>
        </w:rPr>
        <w:t>testmySQRT</w:t>
      </w:r>
      <w:proofErr w:type="spellEnd"/>
      <w:r w:rsidRPr="00B520AC">
        <w:t xml:space="preserve">.  Shouldn't you </w:t>
      </w:r>
      <w:r>
        <w:t xml:space="preserve">get </w:t>
      </w:r>
      <w:r w:rsidRPr="00B520AC">
        <w:t>pretty much the same results</w:t>
      </w:r>
      <w:r w:rsidR="00C32CC0">
        <w:t xml:space="preserve"> as the code above?  Why don't </w:t>
      </w:r>
      <w:r w:rsidRPr="00B520AC">
        <w:t xml:space="preserve">you get similar results?  </w:t>
      </w:r>
      <w:r w:rsidR="00795860">
        <w:t xml:space="preserve">Why do "none" and "none" print?  What is the meaning of the error message?  </w:t>
      </w:r>
    </w:p>
    <w:p w:rsidR="00134494" w:rsidRDefault="00134494" w:rsidP="00A2139B"/>
    <w:p w:rsidR="00B520AC" w:rsidRPr="00B520AC" w:rsidRDefault="00795860" w:rsidP="00A2139B">
      <w:r>
        <w:t xml:space="preserve">Repair </w:t>
      </w:r>
      <w:proofErr w:type="spellStart"/>
      <w:r>
        <w:t>mySQRT</w:t>
      </w:r>
      <w:proofErr w:type="spellEnd"/>
      <w:r>
        <w:t xml:space="preserve"> so that it returns the square root value it estimates.  Run </w:t>
      </w:r>
      <w:proofErr w:type="spellStart"/>
      <w:r w:rsidR="00134494">
        <w:t>testmySQRT</w:t>
      </w:r>
      <w:proofErr w:type="spellEnd"/>
      <w:r>
        <w:t xml:space="preserve"> again.  Now are the results simil</w:t>
      </w:r>
      <w:r w:rsidR="007C132B">
        <w:t>ar to the code above?  So w</w:t>
      </w:r>
      <w:r>
        <w:t>hat does the return statement do?</w:t>
      </w:r>
    </w:p>
    <w:p w:rsidR="00B520AC" w:rsidRDefault="00B520AC" w:rsidP="00A2139B">
      <w:pPr>
        <w:rPr>
          <w:b/>
        </w:rPr>
      </w:pPr>
    </w:p>
    <w:p w:rsidR="00FE1F1E" w:rsidRPr="00FE1F1E" w:rsidRDefault="00FE1F1E" w:rsidP="00A2139B">
      <w:pPr>
        <w:rPr>
          <w:b/>
        </w:rPr>
      </w:pPr>
      <w:proofErr w:type="spellStart"/>
      <w:r w:rsidRPr="00FE1F1E">
        <w:rPr>
          <w:b/>
        </w:rPr>
        <w:t>def</w:t>
      </w:r>
      <w:proofErr w:type="spellEnd"/>
      <w:r w:rsidRPr="00FE1F1E">
        <w:rPr>
          <w:b/>
        </w:rPr>
        <w:t xml:space="preserve"> </w:t>
      </w:r>
      <w:proofErr w:type="spellStart"/>
      <w:r w:rsidRPr="00FE1F1E">
        <w:rPr>
          <w:b/>
        </w:rPr>
        <w:t>mySQRT</w:t>
      </w:r>
      <w:proofErr w:type="spellEnd"/>
      <w:r w:rsidRPr="00FE1F1E">
        <w:rPr>
          <w:b/>
        </w:rPr>
        <w:t>(</w:t>
      </w:r>
      <w:proofErr w:type="spellStart"/>
      <w:r w:rsidRPr="00FE1F1E">
        <w:rPr>
          <w:b/>
        </w:rPr>
        <w:t>n,iters</w:t>
      </w:r>
      <w:proofErr w:type="spellEnd"/>
      <w:r w:rsidRPr="00FE1F1E">
        <w:rPr>
          <w:b/>
        </w:rPr>
        <w:t>):</w:t>
      </w:r>
    </w:p>
    <w:p w:rsidR="00FE1F1E" w:rsidRPr="00FE1F1E" w:rsidRDefault="00FE1F1E" w:rsidP="00A2139B">
      <w:pPr>
        <w:rPr>
          <w:b/>
        </w:rPr>
      </w:pPr>
      <w:r w:rsidRPr="00FE1F1E">
        <w:rPr>
          <w:b/>
        </w:rPr>
        <w:t xml:space="preserve">    X=1</w:t>
      </w:r>
    </w:p>
    <w:p w:rsidR="00FE1F1E" w:rsidRPr="00FE1F1E" w:rsidRDefault="00FE1F1E" w:rsidP="00A2139B">
      <w:pPr>
        <w:rPr>
          <w:b/>
        </w:rPr>
      </w:pPr>
      <w:r w:rsidRPr="00FE1F1E">
        <w:rPr>
          <w:b/>
        </w:rPr>
        <w:t xml:space="preserve">    for </w:t>
      </w:r>
      <w:proofErr w:type="spellStart"/>
      <w:r w:rsidRPr="00FE1F1E">
        <w:rPr>
          <w:b/>
        </w:rPr>
        <w:t>i</w:t>
      </w:r>
      <w:proofErr w:type="spellEnd"/>
      <w:r w:rsidRPr="00FE1F1E">
        <w:rPr>
          <w:b/>
        </w:rPr>
        <w:t xml:space="preserve"> in range(</w:t>
      </w:r>
      <w:proofErr w:type="spellStart"/>
      <w:r w:rsidRPr="00FE1F1E">
        <w:rPr>
          <w:b/>
        </w:rPr>
        <w:t>iters</w:t>
      </w:r>
      <w:proofErr w:type="spellEnd"/>
      <w:r w:rsidRPr="00FE1F1E">
        <w:rPr>
          <w:b/>
        </w:rPr>
        <w:t>):</w:t>
      </w:r>
    </w:p>
    <w:p w:rsidR="00FE1F1E" w:rsidRDefault="00FE1F1E" w:rsidP="00A2139B">
      <w:pPr>
        <w:rPr>
          <w:b/>
        </w:rPr>
      </w:pPr>
      <w:r w:rsidRPr="00FE1F1E">
        <w:rPr>
          <w:b/>
        </w:rPr>
        <w:t xml:space="preserve">        X=1/2*(</w:t>
      </w:r>
      <w:proofErr w:type="spellStart"/>
      <w:r w:rsidRPr="00FE1F1E">
        <w:rPr>
          <w:b/>
        </w:rPr>
        <w:t>X+n</w:t>
      </w:r>
      <w:proofErr w:type="spellEnd"/>
      <w:r w:rsidRPr="00FE1F1E">
        <w:rPr>
          <w:b/>
        </w:rPr>
        <w:t>/X)</w:t>
      </w:r>
    </w:p>
    <w:p w:rsidR="00B520AC" w:rsidRPr="00FE1F1E" w:rsidRDefault="00B520AC" w:rsidP="00A2139B">
      <w:pPr>
        <w:rPr>
          <w:b/>
        </w:rPr>
      </w:pPr>
    </w:p>
    <w:p w:rsidR="00FE1F1E" w:rsidRPr="00FE1F1E" w:rsidRDefault="00FE1F1E" w:rsidP="00A2139B">
      <w:pPr>
        <w:rPr>
          <w:b/>
        </w:rPr>
      </w:pPr>
      <w:proofErr w:type="spellStart"/>
      <w:r w:rsidRPr="00FE1F1E">
        <w:rPr>
          <w:b/>
        </w:rPr>
        <w:t>def</w:t>
      </w:r>
      <w:proofErr w:type="spellEnd"/>
      <w:r w:rsidRPr="00FE1F1E">
        <w:rPr>
          <w:b/>
        </w:rPr>
        <w:t xml:space="preserve"> </w:t>
      </w:r>
      <w:proofErr w:type="spellStart"/>
      <w:r w:rsidRPr="00FE1F1E">
        <w:rPr>
          <w:b/>
        </w:rPr>
        <w:t>testmySQRT</w:t>
      </w:r>
      <w:proofErr w:type="spellEnd"/>
      <w:r w:rsidRPr="00FE1F1E">
        <w:rPr>
          <w:b/>
        </w:rPr>
        <w:t>():</w:t>
      </w:r>
    </w:p>
    <w:p w:rsidR="00FE1F1E" w:rsidRPr="00FE1F1E" w:rsidRDefault="00FE1F1E" w:rsidP="00FE1F1E">
      <w:pPr>
        <w:rPr>
          <w:b/>
        </w:rPr>
      </w:pPr>
      <w:r w:rsidRPr="00FE1F1E">
        <w:rPr>
          <w:b/>
        </w:rPr>
        <w:t xml:space="preserve">    </w:t>
      </w:r>
      <w:proofErr w:type="spellStart"/>
      <w:r w:rsidRPr="00FE1F1E">
        <w:rPr>
          <w:b/>
        </w:rPr>
        <w:t>mySQRT</w:t>
      </w:r>
      <w:proofErr w:type="spellEnd"/>
      <w:r w:rsidRPr="00FE1F1E">
        <w:rPr>
          <w:b/>
        </w:rPr>
        <w:t>(16</w:t>
      </w:r>
      <w:r w:rsidR="00795860">
        <w:rPr>
          <w:b/>
        </w:rPr>
        <w:t>,100</w:t>
      </w:r>
      <w:r w:rsidRPr="00FE1F1E">
        <w:rPr>
          <w:b/>
        </w:rPr>
        <w:t>)</w:t>
      </w:r>
    </w:p>
    <w:p w:rsidR="00FE1F1E" w:rsidRPr="00FE1F1E" w:rsidRDefault="00FE1F1E" w:rsidP="00FE1F1E">
      <w:pPr>
        <w:rPr>
          <w:b/>
        </w:rPr>
      </w:pPr>
      <w:r w:rsidRPr="00FE1F1E">
        <w:rPr>
          <w:b/>
        </w:rPr>
        <w:t xml:space="preserve">    print(</w:t>
      </w:r>
      <w:proofErr w:type="spellStart"/>
      <w:r w:rsidRPr="00FE1F1E">
        <w:rPr>
          <w:b/>
        </w:rPr>
        <w:t>mySQRT</w:t>
      </w:r>
      <w:proofErr w:type="spellEnd"/>
      <w:r w:rsidRPr="00FE1F1E">
        <w:rPr>
          <w:b/>
        </w:rPr>
        <w:t>(16,100))</w:t>
      </w:r>
    </w:p>
    <w:p w:rsidR="00FE1F1E" w:rsidRPr="00FE1F1E" w:rsidRDefault="00FE1F1E" w:rsidP="00FE1F1E">
      <w:pPr>
        <w:rPr>
          <w:b/>
        </w:rPr>
      </w:pPr>
      <w:r w:rsidRPr="00FE1F1E">
        <w:rPr>
          <w:b/>
        </w:rPr>
        <w:t xml:space="preserve">    x= </w:t>
      </w:r>
      <w:proofErr w:type="spellStart"/>
      <w:r w:rsidRPr="00FE1F1E">
        <w:rPr>
          <w:b/>
        </w:rPr>
        <w:t>mySQRT</w:t>
      </w:r>
      <w:proofErr w:type="spellEnd"/>
      <w:r w:rsidRPr="00FE1F1E">
        <w:rPr>
          <w:b/>
        </w:rPr>
        <w:t>(16,100)</w:t>
      </w:r>
    </w:p>
    <w:p w:rsidR="00FE1F1E" w:rsidRPr="00FE1F1E" w:rsidRDefault="00FE1F1E" w:rsidP="00FE1F1E">
      <w:pPr>
        <w:rPr>
          <w:b/>
        </w:rPr>
      </w:pPr>
      <w:r w:rsidRPr="00FE1F1E">
        <w:rPr>
          <w:b/>
        </w:rPr>
        <w:t xml:space="preserve">    print(x)</w:t>
      </w:r>
    </w:p>
    <w:p w:rsidR="00FE1F1E" w:rsidRPr="00FE1F1E" w:rsidRDefault="00FE1F1E" w:rsidP="00FE1F1E">
      <w:pPr>
        <w:rPr>
          <w:b/>
        </w:rPr>
      </w:pPr>
      <w:r w:rsidRPr="00FE1F1E">
        <w:rPr>
          <w:b/>
        </w:rPr>
        <w:t xml:space="preserve">    y= </w:t>
      </w:r>
      <w:proofErr w:type="spellStart"/>
      <w:r w:rsidRPr="00FE1F1E">
        <w:rPr>
          <w:b/>
        </w:rPr>
        <w:t>mySQRT</w:t>
      </w:r>
      <w:proofErr w:type="spellEnd"/>
      <w:r w:rsidRPr="00FE1F1E">
        <w:rPr>
          <w:b/>
        </w:rPr>
        <w:t>(16,100) *</w:t>
      </w:r>
      <w:r w:rsidR="00B520AC">
        <w:rPr>
          <w:b/>
        </w:rPr>
        <w:t xml:space="preserve"> </w:t>
      </w:r>
      <w:proofErr w:type="spellStart"/>
      <w:r w:rsidRPr="00FE1F1E">
        <w:rPr>
          <w:b/>
        </w:rPr>
        <w:t>mySQRT</w:t>
      </w:r>
      <w:proofErr w:type="spellEnd"/>
      <w:r w:rsidRPr="00FE1F1E">
        <w:rPr>
          <w:b/>
        </w:rPr>
        <w:t xml:space="preserve"> (25,100)</w:t>
      </w:r>
    </w:p>
    <w:p w:rsidR="00FE1F1E" w:rsidRPr="00FE1F1E" w:rsidRDefault="00FE1F1E" w:rsidP="00FE1F1E">
      <w:pPr>
        <w:rPr>
          <w:b/>
        </w:rPr>
      </w:pPr>
      <w:r w:rsidRPr="00FE1F1E">
        <w:rPr>
          <w:b/>
        </w:rPr>
        <w:t xml:space="preserve">    print(y)</w:t>
      </w:r>
    </w:p>
    <w:p w:rsidR="00FE1F1E" w:rsidRDefault="00FE1F1E" w:rsidP="00A2139B"/>
    <w:p w:rsidR="007C132B" w:rsidRDefault="007C132B" w:rsidP="007C132B">
      <w:r>
        <w:t xml:space="preserve">Modify your new version of </w:t>
      </w:r>
      <w:proofErr w:type="spellStart"/>
      <w:r>
        <w:t>mySQRT</w:t>
      </w:r>
      <w:proofErr w:type="spellEnd"/>
      <w:r>
        <w:t xml:space="preserve"> again so that it prints rather than returns the square root value.  Run </w:t>
      </w:r>
      <w:proofErr w:type="spellStart"/>
      <w:r>
        <w:t>testmySQRT</w:t>
      </w:r>
      <w:proofErr w:type="spellEnd"/>
      <w:r>
        <w:t xml:space="preserve"> again.  What happens?  Why?</w:t>
      </w:r>
      <w:r w:rsidR="00C32CC0">
        <w:t xml:space="preserve"> </w:t>
      </w:r>
    </w:p>
    <w:p w:rsidR="007C132B" w:rsidRDefault="007C132B" w:rsidP="00A2139B"/>
    <w:p w:rsidR="00B520AC" w:rsidRPr="00D01C44" w:rsidRDefault="00B520AC" w:rsidP="00A2139B">
      <w:pPr>
        <w:rPr>
          <w:b/>
          <w:i/>
        </w:rPr>
      </w:pPr>
      <w:r w:rsidRPr="00D01C44">
        <w:rPr>
          <w:b/>
          <w:i/>
        </w:rPr>
        <w:t xml:space="preserve">Why is it </w:t>
      </w:r>
      <w:r w:rsidR="007C132B" w:rsidRPr="00D01C44">
        <w:rPr>
          <w:b/>
          <w:i/>
        </w:rPr>
        <w:t>better to return the</w:t>
      </w:r>
      <w:r w:rsidRPr="00D01C44">
        <w:rPr>
          <w:b/>
          <w:i/>
        </w:rPr>
        <w:t xml:space="preserve"> value </w:t>
      </w:r>
      <w:r w:rsidR="00795860" w:rsidRPr="00D01C44">
        <w:rPr>
          <w:b/>
          <w:i/>
        </w:rPr>
        <w:t>the function calculates</w:t>
      </w:r>
      <w:r w:rsidRPr="00D01C44">
        <w:rPr>
          <w:b/>
          <w:i/>
        </w:rPr>
        <w:t xml:space="preserve"> than to directly print it</w:t>
      </w:r>
      <w:r w:rsidR="00C32CC0" w:rsidRPr="00D01C44">
        <w:rPr>
          <w:b/>
          <w:i/>
        </w:rPr>
        <w:t xml:space="preserve"> from the function</w:t>
      </w:r>
      <w:r w:rsidR="007C132B" w:rsidRPr="00D01C44">
        <w:rPr>
          <w:b/>
          <w:i/>
        </w:rPr>
        <w:t>?</w:t>
      </w:r>
      <w:r w:rsidRPr="00D01C44">
        <w:rPr>
          <w:b/>
          <w:i/>
        </w:rPr>
        <w:t xml:space="preserve">  Which way provides the most flexible</w:t>
      </w:r>
      <w:r w:rsidR="00795860" w:rsidRPr="00D01C44">
        <w:rPr>
          <w:b/>
          <w:i/>
        </w:rPr>
        <w:t>/useful</w:t>
      </w:r>
      <w:r w:rsidRPr="00D01C44">
        <w:rPr>
          <w:b/>
          <w:i/>
        </w:rPr>
        <w:t xml:space="preserve"> abstraction?</w:t>
      </w:r>
      <w:r w:rsidR="00C32CC0" w:rsidRPr="00D01C44">
        <w:rPr>
          <w:b/>
          <w:i/>
        </w:rPr>
        <w:t xml:space="preserve">  Repair the </w:t>
      </w:r>
      <w:proofErr w:type="spellStart"/>
      <w:r w:rsidR="00C32CC0" w:rsidRPr="00D01C44">
        <w:rPr>
          <w:b/>
          <w:i/>
        </w:rPr>
        <w:t>mySQRT</w:t>
      </w:r>
      <w:proofErr w:type="spellEnd"/>
      <w:r w:rsidR="00C32CC0" w:rsidRPr="00D01C44">
        <w:rPr>
          <w:b/>
          <w:i/>
        </w:rPr>
        <w:t xml:space="preserve"> function s</w:t>
      </w:r>
      <w:r w:rsidR="007C132B" w:rsidRPr="00D01C44">
        <w:rPr>
          <w:b/>
          <w:i/>
        </w:rPr>
        <w:t>o that it returns the estimated square root value.</w:t>
      </w:r>
    </w:p>
    <w:p w:rsidR="00B520AC" w:rsidRDefault="00B520AC" w:rsidP="00A2139B"/>
    <w:p w:rsidR="00B520AC" w:rsidRDefault="00B520AC" w:rsidP="00A2139B"/>
    <w:p w:rsidR="00795860" w:rsidRDefault="00795860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FE1F1E" w:rsidRDefault="00795860" w:rsidP="00A2139B">
      <w:r>
        <w:rPr>
          <w:b/>
        </w:rPr>
        <w:lastRenderedPageBreak/>
        <w:t>L03-02</w:t>
      </w:r>
      <w:r w:rsidR="00B51B71">
        <w:rPr>
          <w:b/>
        </w:rPr>
        <w:t>)</w:t>
      </w:r>
      <w:r w:rsidR="00B520AC">
        <w:t xml:space="preserve">  Write a loop that will print exactly three times:</w:t>
      </w:r>
    </w:p>
    <w:p w:rsidR="00B520AC" w:rsidRDefault="00B520AC" w:rsidP="00A2139B">
      <w:r>
        <w:t>in the loop</w:t>
      </w:r>
    </w:p>
    <w:p w:rsidR="00B520AC" w:rsidRDefault="00B520AC" w:rsidP="00A2139B">
      <w:r>
        <w:t>in the loop</w:t>
      </w:r>
    </w:p>
    <w:p w:rsidR="00B520AC" w:rsidRDefault="00B520AC" w:rsidP="00A2139B">
      <w:r>
        <w:t>in the loop</w:t>
      </w:r>
    </w:p>
    <w:p w:rsidR="00B520AC" w:rsidRDefault="00B520AC" w:rsidP="00A2139B"/>
    <w:p w:rsidR="00B520AC" w:rsidRDefault="00C32CC0" w:rsidP="00A2139B">
      <w:r>
        <w:t xml:space="preserve">Now rewrite it </w:t>
      </w:r>
      <w:r w:rsidR="00464A6C">
        <w:rPr>
          <w:b/>
        </w:rPr>
        <w:t>5</w:t>
      </w:r>
      <w:r w:rsidR="00B520AC" w:rsidRPr="00D633CD">
        <w:rPr>
          <w:b/>
        </w:rPr>
        <w:t xml:space="preserve"> additional ways</w:t>
      </w:r>
      <w:r w:rsidR="00B520AC">
        <w:t xml:space="preserve"> that also produce the same results (think of the different forms of the range statement, </w:t>
      </w:r>
      <w:r w:rsidR="00053B71">
        <w:t>and iterations other than 0 to 3 by 1's or 1 to 4</w:t>
      </w:r>
      <w:r w:rsidR="00B520AC">
        <w:t xml:space="preserve"> by 1's or any o</w:t>
      </w:r>
      <w:r>
        <w:t>ther iterations by ones.  M</w:t>
      </w:r>
      <w:r w:rsidR="007C132B">
        <w:t>ake some</w:t>
      </w:r>
      <w:r w:rsidR="00B520AC">
        <w:t xml:space="preserve"> use of negative numbers</w:t>
      </w:r>
      <w:r w:rsidR="007C132B">
        <w:t xml:space="preserve"> in at least one or two of your implementations</w:t>
      </w:r>
      <w:r w:rsidR="00464A6C">
        <w:t xml:space="preserve">, and use no more than </w:t>
      </w:r>
      <w:r w:rsidR="001A47D1">
        <w:t>2</w:t>
      </w:r>
      <w:r w:rsidR="00464A6C">
        <w:t xml:space="preserve"> list implementation</w:t>
      </w:r>
      <w:r w:rsidR="001A47D1">
        <w:t>s</w:t>
      </w:r>
      <w:r w:rsidR="00B520AC">
        <w:t>).</w:t>
      </w:r>
    </w:p>
    <w:p w:rsidR="00B520AC" w:rsidRDefault="00B520AC" w:rsidP="00A2139B"/>
    <w:p w:rsidR="00A2139B" w:rsidRDefault="00A2139B" w:rsidP="00A2139B">
      <w:r w:rsidRPr="00745BBC">
        <w:rPr>
          <w:b/>
        </w:rPr>
        <w:t>L</w:t>
      </w:r>
      <w:r w:rsidR="00795860">
        <w:rPr>
          <w:b/>
        </w:rPr>
        <w:t>03-03</w:t>
      </w:r>
      <w:r w:rsidRPr="00745BBC">
        <w:rPr>
          <w:b/>
        </w:rPr>
        <w:t>)</w:t>
      </w:r>
      <w:r>
        <w:t xml:space="preserve"> Write a function</w:t>
      </w:r>
      <w:r w:rsidR="00F035E5">
        <w:t xml:space="preserve"> (call it </w:t>
      </w:r>
      <w:proofErr w:type="spellStart"/>
      <w:r w:rsidR="00F035E5" w:rsidRPr="00F035E5">
        <w:rPr>
          <w:b/>
        </w:rPr>
        <w:t>schoolDaze</w:t>
      </w:r>
      <w:proofErr w:type="spellEnd"/>
      <w:r w:rsidR="00F035E5">
        <w:t>)</w:t>
      </w:r>
      <w:r>
        <w:t xml:space="preserve"> that will accept an integer as a parameter.  The </w:t>
      </w:r>
      <w:r w:rsidR="00D01C44">
        <w:t>parameter</w:t>
      </w:r>
      <w:r>
        <w:t xml:space="preserve"> is the age of some person.  Output a message telling in what stage of schooling you think the person is, based on the age</w:t>
      </w:r>
      <w:r w:rsidR="001A47D1">
        <w:t xml:space="preserve"> passed to the function</w:t>
      </w:r>
      <w:r>
        <w:t xml:space="preserve">.  Implement this using </w:t>
      </w:r>
      <w:r w:rsidRPr="00523625">
        <w:rPr>
          <w:b/>
          <w:highlight w:val="yellow"/>
          <w:u w:val="single"/>
        </w:rPr>
        <w:t>LINEAR (SEQUENTIAL)</w:t>
      </w:r>
      <w:r w:rsidR="00B5067F" w:rsidRPr="00523625">
        <w:rPr>
          <w:b/>
          <w:highlight w:val="yellow"/>
          <w:u w:val="single"/>
        </w:rPr>
        <w:t xml:space="preserve"> </w:t>
      </w:r>
      <w:r w:rsidRPr="00523625">
        <w:rPr>
          <w:b/>
          <w:highlight w:val="yellow"/>
          <w:u w:val="single"/>
        </w:rPr>
        <w:t>IFs</w:t>
      </w:r>
      <w:r w:rsidRPr="00297DAA">
        <w:rPr>
          <w:b/>
          <w:u w:val="single"/>
        </w:rPr>
        <w:t>, NOT NESTED IF</w:t>
      </w:r>
      <w:r>
        <w:t xml:space="preserve"> selection statements.  Be sure to handle inva</w:t>
      </w:r>
      <w:r w:rsidR="00D01C44">
        <w:t xml:space="preserve">lid argument values (&lt; 1 or </w:t>
      </w:r>
      <w:r>
        <w:t xml:space="preserve">&gt; 18) </w:t>
      </w:r>
      <w:r w:rsidR="00D01C44">
        <w:t>in</w:t>
      </w:r>
      <w:r>
        <w:t xml:space="preserve"> the </w:t>
      </w:r>
      <w:r w:rsidR="00D01C44">
        <w:t>parameter</w:t>
      </w:r>
      <w:r>
        <w:t xml:space="preserve"> by outputting an error message and then exiting the </w:t>
      </w:r>
      <w:r w:rsidR="00B5067F">
        <w:t>function</w:t>
      </w:r>
      <w:r>
        <w:t>.</w:t>
      </w:r>
      <w:r w:rsidR="0017020A">
        <w:t xml:space="preserve">  </w:t>
      </w:r>
      <w:r>
        <w:t>Use the following categories:</w:t>
      </w:r>
    </w:p>
    <w:p w:rsidR="00A2139B" w:rsidRDefault="00A2139B" w:rsidP="00A2139B"/>
    <w:p w:rsidR="00A2139B" w:rsidRDefault="00A2139B" w:rsidP="00A2139B">
      <w:pPr>
        <w:ind w:left="720"/>
      </w:pPr>
      <w:r>
        <w:t>1-3 Nursery</w:t>
      </w:r>
    </w:p>
    <w:p w:rsidR="00A2139B" w:rsidRDefault="00A2139B" w:rsidP="00A2139B">
      <w:pPr>
        <w:ind w:left="720"/>
      </w:pPr>
      <w:r>
        <w:t>4-5 Preschool</w:t>
      </w:r>
    </w:p>
    <w:p w:rsidR="00A2139B" w:rsidRDefault="00A2139B" w:rsidP="00A2139B">
      <w:pPr>
        <w:ind w:left="720"/>
      </w:pPr>
      <w:r>
        <w:t>6-11 Elementary</w:t>
      </w:r>
    </w:p>
    <w:p w:rsidR="00A2139B" w:rsidRDefault="00A2139B" w:rsidP="00A2139B">
      <w:pPr>
        <w:ind w:left="720"/>
      </w:pPr>
      <w:r>
        <w:t>12-13 Middle School</w:t>
      </w:r>
    </w:p>
    <w:p w:rsidR="00A2139B" w:rsidRDefault="00A2139B" w:rsidP="00A2139B">
      <w:pPr>
        <w:ind w:left="720"/>
      </w:pPr>
      <w:r>
        <w:t>14-18 High School</w:t>
      </w:r>
    </w:p>
    <w:p w:rsidR="00A2139B" w:rsidRDefault="00A2139B" w:rsidP="00A2139B"/>
    <w:p w:rsidR="00A2139B" w:rsidRDefault="00A2139B" w:rsidP="00A2139B">
      <w:r>
        <w:rPr>
          <w:b/>
        </w:rPr>
        <w:t>L</w:t>
      </w:r>
      <w:r w:rsidR="00795860">
        <w:rPr>
          <w:b/>
        </w:rPr>
        <w:t>03-04</w:t>
      </w:r>
      <w:r w:rsidRPr="00745BBC">
        <w:rPr>
          <w:b/>
        </w:rPr>
        <w:t>)</w:t>
      </w:r>
      <w:r>
        <w:t xml:space="preserve"> Write the </w:t>
      </w:r>
      <w:r w:rsidR="00634CE1">
        <w:t>function</w:t>
      </w:r>
      <w:r>
        <w:t xml:space="preserve"> specified in problem </w:t>
      </w:r>
      <w:r w:rsidR="00F035E5">
        <w:t>L</w:t>
      </w:r>
      <w:r w:rsidR="00795860">
        <w:t>03-03</w:t>
      </w:r>
      <w:r>
        <w:t xml:space="preserve">, but this time </w:t>
      </w:r>
      <w:r w:rsidRPr="008B7DBC">
        <w:rPr>
          <w:b/>
        </w:rPr>
        <w:t xml:space="preserve">use </w:t>
      </w:r>
      <w:r w:rsidRPr="00523625">
        <w:rPr>
          <w:b/>
          <w:highlight w:val="yellow"/>
          <w:u w:val="single"/>
        </w:rPr>
        <w:t>NESTED IF</w:t>
      </w:r>
      <w:r>
        <w:t xml:space="preserve"> selection statements to implement the program.  Will the user </w:t>
      </w:r>
      <w:r w:rsidR="00B5067F">
        <w:t xml:space="preserve">of the function </w:t>
      </w:r>
      <w:r>
        <w:t xml:space="preserve">see any difference?  </w:t>
      </w:r>
      <w:r w:rsidR="0017020A">
        <w:t>Tell your TA</w:t>
      </w:r>
      <w:r>
        <w:t xml:space="preserve"> two benefits of using nested selections in a program instead of linear selections.</w:t>
      </w:r>
    </w:p>
    <w:p w:rsidR="00B5067F" w:rsidRDefault="00B5067F" w:rsidP="00A2139B"/>
    <w:p w:rsidR="00B5067F" w:rsidRDefault="00795860" w:rsidP="00B5067F">
      <w:r>
        <w:rPr>
          <w:b/>
        </w:rPr>
        <w:t>L03-05</w:t>
      </w:r>
      <w:r w:rsidR="00B5067F" w:rsidRPr="00745BBC">
        <w:rPr>
          <w:b/>
        </w:rPr>
        <w:t>)</w:t>
      </w:r>
      <w:r w:rsidR="00B5067F">
        <w:t xml:space="preserve"> Write the </w:t>
      </w:r>
      <w:r w:rsidR="00634CE1">
        <w:t>function</w:t>
      </w:r>
      <w:r w:rsidR="008B7DBC">
        <w:t xml:space="preserve"> specified in problem </w:t>
      </w:r>
      <w:r w:rsidR="00F035E5">
        <w:t>L</w:t>
      </w:r>
      <w:r>
        <w:t>03-03</w:t>
      </w:r>
      <w:r w:rsidR="00B5067F">
        <w:t xml:space="preserve">, but this time </w:t>
      </w:r>
      <w:r w:rsidR="00B5067F" w:rsidRPr="008B7DBC">
        <w:rPr>
          <w:b/>
        </w:rPr>
        <w:t>use</w:t>
      </w:r>
      <w:r w:rsidR="00B5067F">
        <w:t xml:space="preserve"> </w:t>
      </w:r>
      <w:r w:rsidR="00B5067F" w:rsidRPr="00523625">
        <w:rPr>
          <w:b/>
          <w:highlight w:val="yellow"/>
          <w:u w:val="single"/>
        </w:rPr>
        <w:t>ELIF</w:t>
      </w:r>
      <w:r w:rsidR="00B5067F" w:rsidRPr="00523625">
        <w:t xml:space="preserve"> </w:t>
      </w:r>
      <w:r w:rsidR="00B5067F">
        <w:t>selection statements to implement the program.  Will the user of the function see any difference?</w:t>
      </w:r>
    </w:p>
    <w:p w:rsidR="00B5067F" w:rsidRDefault="00B5067F" w:rsidP="00B5067F"/>
    <w:p w:rsidR="00523625" w:rsidRDefault="00795860" w:rsidP="00B5067F">
      <w:pPr>
        <w:autoSpaceDE w:val="0"/>
        <w:autoSpaceDN w:val="0"/>
        <w:adjustRightInd w:val="0"/>
      </w:pPr>
      <w:r>
        <w:rPr>
          <w:b/>
        </w:rPr>
        <w:t>L03-06</w:t>
      </w:r>
      <w:r w:rsidR="00B5067F" w:rsidRPr="00C919B2">
        <w:rPr>
          <w:b/>
        </w:rPr>
        <w:t>)</w:t>
      </w:r>
      <w:r w:rsidR="00C32CC0">
        <w:t xml:space="preserve"> </w:t>
      </w:r>
      <w:r w:rsidR="00B5067F">
        <w:t>Write a function</w:t>
      </w:r>
      <w:r w:rsidR="00523625">
        <w:t xml:space="preserve">   </w:t>
      </w:r>
      <w:proofErr w:type="spellStart"/>
      <w:r w:rsidR="00F035E5">
        <w:rPr>
          <w:b/>
        </w:rPr>
        <w:t>def</w:t>
      </w:r>
      <w:proofErr w:type="spellEnd"/>
      <w:r w:rsidR="00F035E5">
        <w:rPr>
          <w:b/>
        </w:rPr>
        <w:t xml:space="preserve"> PR</w:t>
      </w:r>
      <w:r w:rsidR="00523625" w:rsidRPr="00523625">
        <w:rPr>
          <w:b/>
        </w:rPr>
        <w:t>S(p1,p2):</w:t>
      </w:r>
      <w:r w:rsidR="00523625">
        <w:t xml:space="preserve"> </w:t>
      </w:r>
      <w:r w:rsidR="00B5067F">
        <w:t xml:space="preserve"> </w:t>
      </w:r>
      <w:r w:rsidR="00523625">
        <w:t xml:space="preserve"> </w:t>
      </w:r>
      <w:r w:rsidR="00B5067F">
        <w:t>that plays paper, rock and scissors</w:t>
      </w:r>
      <w:r w:rsidR="00523625">
        <w:t xml:space="preserve"> and accepts two parameters (the players' moves)</w:t>
      </w:r>
      <w:r w:rsidR="00B5067F">
        <w:t xml:space="preserve">.  Pass it two </w:t>
      </w:r>
      <w:r w:rsidR="00523625">
        <w:t>arguments</w:t>
      </w:r>
      <w:r w:rsidR="00B5067F">
        <w:t xml:space="preserve">, and assume they are </w:t>
      </w:r>
      <w:r w:rsidR="00634CE1">
        <w:t xml:space="preserve">each one of </w:t>
      </w:r>
      <w:r w:rsidR="00B5067F">
        <w:t xml:space="preserve">the string </w:t>
      </w:r>
      <w:r w:rsidR="00C32CC0">
        <w:t xml:space="preserve">values </w:t>
      </w:r>
      <w:r w:rsidR="00B5067F">
        <w:t>"paper", "rock" or "scissors".  Display an appropriate message (“paper covers rock”, “rock dulls scisso</w:t>
      </w:r>
      <w:r w:rsidR="00C32CC0">
        <w:t xml:space="preserve">rs”, “scissors cuts paper”, or </w:t>
      </w:r>
      <w:r w:rsidR="00B5067F">
        <w:t>“tie”).  If either of the string</w:t>
      </w:r>
      <w:r w:rsidR="008B7DBC">
        <w:t>s</w:t>
      </w:r>
      <w:r w:rsidR="00B5067F">
        <w:t xml:space="preserve"> passed is NOT one of the valid strings, terminate the function with the message "Invalid </w:t>
      </w:r>
      <w:r w:rsidR="00D01C44">
        <w:t>moves</w:t>
      </w:r>
      <w:r w:rsidR="00BD424C">
        <w:t>!"</w:t>
      </w:r>
      <w:r w:rsidR="00523625">
        <w:t xml:space="preserve">  </w:t>
      </w:r>
    </w:p>
    <w:p w:rsidR="00523625" w:rsidRDefault="00523625" w:rsidP="00B5067F">
      <w:pPr>
        <w:autoSpaceDE w:val="0"/>
        <w:autoSpaceDN w:val="0"/>
        <w:adjustRightInd w:val="0"/>
      </w:pPr>
    </w:p>
    <w:p w:rsidR="00B5067F" w:rsidRPr="00446790" w:rsidRDefault="00795860" w:rsidP="00B5067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b/>
        </w:rPr>
        <w:t>L03-07</w:t>
      </w:r>
      <w:r w:rsidR="00523625" w:rsidRPr="00523625">
        <w:rPr>
          <w:b/>
        </w:rPr>
        <w:t>)</w:t>
      </w:r>
      <w:r w:rsidR="00523625">
        <w:t xml:space="preserve"> Write a series of test calls to </w:t>
      </w:r>
      <w:r w:rsidR="00523625" w:rsidRPr="00F035E5">
        <w:rPr>
          <w:b/>
        </w:rPr>
        <w:t>PRS</w:t>
      </w:r>
      <w:r w:rsidR="00523625">
        <w:t xml:space="preserve"> in a function called </w:t>
      </w:r>
      <w:proofErr w:type="spellStart"/>
      <w:r w:rsidR="00523625" w:rsidRPr="00F035E5">
        <w:rPr>
          <w:b/>
        </w:rPr>
        <w:t>test</w:t>
      </w:r>
      <w:r w:rsidR="00F035E5" w:rsidRPr="00F035E5">
        <w:rPr>
          <w:b/>
        </w:rPr>
        <w:t>PRS</w:t>
      </w:r>
      <w:proofErr w:type="spellEnd"/>
      <w:r w:rsidR="00C32CC0">
        <w:t xml:space="preserve"> </w:t>
      </w:r>
      <w:r w:rsidR="00F035E5">
        <w:t>(no parameters)</w:t>
      </w:r>
      <w:r w:rsidR="00523625">
        <w:t xml:space="preserve">.  It should exercise all </w:t>
      </w:r>
      <w:r w:rsidR="00FE1F1E">
        <w:t>interesting</w:t>
      </w:r>
      <w:r w:rsidR="00D01C44">
        <w:t xml:space="preserve"> combinations of test values (hardcode the calls with various values rather than accepting user input.  This hardcoded testing is faster and easier than allowing user input.)</w:t>
      </w:r>
    </w:p>
    <w:p w:rsidR="00B5067F" w:rsidRDefault="00B5067F" w:rsidP="00B5067F"/>
    <w:p w:rsidR="00B5067F" w:rsidRDefault="00795860" w:rsidP="00B5067F">
      <w:r>
        <w:rPr>
          <w:b/>
        </w:rPr>
        <w:t>L03-08</w:t>
      </w:r>
      <w:r w:rsidR="00B5067F" w:rsidRPr="00B5067F">
        <w:rPr>
          <w:b/>
        </w:rPr>
        <w:t>)</w:t>
      </w:r>
      <w:r w:rsidR="00C32CC0">
        <w:t xml:space="preserve"> </w:t>
      </w:r>
      <w:r w:rsidR="00B5067F">
        <w:t xml:space="preserve">Given the following code, </w:t>
      </w:r>
      <w:r w:rsidR="00B5067F" w:rsidRPr="00FE1F1E">
        <w:rPr>
          <w:u w:val="single"/>
        </w:rPr>
        <w:t>modify it so that gender is required as a third parameter</w:t>
      </w:r>
      <w:r w:rsidR="00B5067F">
        <w:t xml:space="preserve">.  Female drivers' rates should be calculated at 2/3 of the </w:t>
      </w:r>
      <w:r w:rsidR="00FE1F1E">
        <w:t xml:space="preserve">calculated </w:t>
      </w:r>
      <w:r w:rsidR="006A0CE6">
        <w:t xml:space="preserve">premium </w:t>
      </w:r>
      <w:r w:rsidR="00B5067F">
        <w:t>rate i</w:t>
      </w:r>
      <w:r w:rsidR="008B7DBC">
        <w:t>f</w:t>
      </w:r>
      <w:r w:rsidR="00B5067F">
        <w:t xml:space="preserve"> the female driver is less than 21.  Male </w:t>
      </w:r>
      <w:r w:rsidR="00FE1F1E">
        <w:t>drivers' rates should be double the calculated premium rate</w:t>
      </w:r>
      <w:r w:rsidR="00B5067F">
        <w:t xml:space="preserve"> if they are less than 21.</w:t>
      </w:r>
    </w:p>
    <w:p w:rsidR="00523625" w:rsidRPr="00523625" w:rsidRDefault="00D633CD" w:rsidP="00B5067F">
      <w:pPr>
        <w:rPr>
          <w:b/>
        </w:rPr>
      </w:pPr>
      <w:r>
        <w:rPr>
          <w:b/>
          <w:highlight w:val="yellow"/>
        </w:rPr>
        <w:t>(Starting c</w:t>
      </w:r>
      <w:r w:rsidR="00523625" w:rsidRPr="00523625">
        <w:rPr>
          <w:b/>
          <w:highlight w:val="yellow"/>
        </w:rPr>
        <w:t>ode on next page)</w:t>
      </w:r>
    </w:p>
    <w:p w:rsidR="00B5067F" w:rsidRDefault="00B5067F" w:rsidP="00B5067F"/>
    <w:p w:rsidR="00523625" w:rsidRDefault="00523625">
      <w:p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17020A" w:rsidRPr="00523625" w:rsidRDefault="0017020A" w:rsidP="0017020A">
      <w:pPr>
        <w:rPr>
          <w:sz w:val="22"/>
          <w:szCs w:val="20"/>
        </w:rPr>
      </w:pPr>
      <w:proofErr w:type="spellStart"/>
      <w:r w:rsidRPr="00523625">
        <w:rPr>
          <w:sz w:val="22"/>
          <w:szCs w:val="20"/>
        </w:rPr>
        <w:lastRenderedPageBreak/>
        <w:t>def</w:t>
      </w:r>
      <w:proofErr w:type="spellEnd"/>
      <w:r w:rsidRPr="00523625">
        <w:rPr>
          <w:sz w:val="22"/>
          <w:szCs w:val="20"/>
        </w:rPr>
        <w:t xml:space="preserve"> </w:t>
      </w:r>
      <w:proofErr w:type="spellStart"/>
      <w:r w:rsidRPr="00523625">
        <w:rPr>
          <w:sz w:val="22"/>
          <w:szCs w:val="20"/>
        </w:rPr>
        <w:t>calcAutoPremium</w:t>
      </w:r>
      <w:proofErr w:type="spellEnd"/>
      <w:r w:rsidRPr="00523625">
        <w:rPr>
          <w:sz w:val="22"/>
          <w:szCs w:val="20"/>
        </w:rPr>
        <w:t>(</w:t>
      </w:r>
      <w:proofErr w:type="spellStart"/>
      <w:r w:rsidRPr="00523625">
        <w:rPr>
          <w:sz w:val="22"/>
          <w:szCs w:val="20"/>
        </w:rPr>
        <w:t>age,numDoors</w:t>
      </w:r>
      <w:proofErr w:type="spellEnd"/>
      <w:r w:rsidRPr="00523625">
        <w:rPr>
          <w:sz w:val="22"/>
          <w:szCs w:val="20"/>
        </w:rPr>
        <w:t>):</w:t>
      </w:r>
    </w:p>
    <w:p w:rsidR="0017020A" w:rsidRPr="00523625" w:rsidRDefault="00523625" w:rsidP="0017020A">
      <w:pPr>
        <w:rPr>
          <w:sz w:val="22"/>
          <w:szCs w:val="20"/>
        </w:rPr>
      </w:pPr>
      <w:r w:rsidRPr="00523625">
        <w:rPr>
          <w:sz w:val="22"/>
          <w:szCs w:val="20"/>
        </w:rPr>
        <w:tab/>
      </w:r>
      <w:r w:rsidR="0017020A" w:rsidRPr="00523625">
        <w:rPr>
          <w:sz w:val="22"/>
          <w:szCs w:val="20"/>
        </w:rPr>
        <w:t>if age&lt;21:</w:t>
      </w:r>
    </w:p>
    <w:p w:rsidR="0017020A" w:rsidRPr="00523625" w:rsidRDefault="0017020A" w:rsidP="0017020A">
      <w:pPr>
        <w:rPr>
          <w:sz w:val="22"/>
          <w:szCs w:val="20"/>
        </w:rPr>
      </w:pPr>
      <w:r w:rsidRPr="00523625">
        <w:rPr>
          <w:sz w:val="22"/>
          <w:szCs w:val="20"/>
        </w:rPr>
        <w:tab/>
      </w:r>
      <w:r w:rsidRPr="00523625">
        <w:rPr>
          <w:sz w:val="22"/>
          <w:szCs w:val="20"/>
        </w:rPr>
        <w:tab/>
        <w:t xml:space="preserve">if </w:t>
      </w:r>
      <w:proofErr w:type="spellStart"/>
      <w:r w:rsidRPr="00523625">
        <w:rPr>
          <w:sz w:val="22"/>
          <w:szCs w:val="20"/>
        </w:rPr>
        <w:t>numDoors</w:t>
      </w:r>
      <w:proofErr w:type="spellEnd"/>
      <w:r w:rsidRPr="00523625">
        <w:rPr>
          <w:sz w:val="22"/>
          <w:szCs w:val="20"/>
        </w:rPr>
        <w:t>==2:</w:t>
      </w:r>
    </w:p>
    <w:p w:rsidR="0017020A" w:rsidRPr="00523625" w:rsidRDefault="0017020A" w:rsidP="0017020A">
      <w:pPr>
        <w:rPr>
          <w:sz w:val="22"/>
          <w:szCs w:val="20"/>
        </w:rPr>
      </w:pPr>
      <w:r w:rsidRPr="00523625">
        <w:rPr>
          <w:sz w:val="22"/>
          <w:szCs w:val="20"/>
        </w:rPr>
        <w:tab/>
      </w:r>
      <w:r w:rsidRPr="00523625">
        <w:rPr>
          <w:sz w:val="22"/>
          <w:szCs w:val="20"/>
        </w:rPr>
        <w:tab/>
      </w:r>
      <w:r w:rsidRPr="00523625">
        <w:rPr>
          <w:sz w:val="22"/>
          <w:szCs w:val="20"/>
        </w:rPr>
        <w:tab/>
        <w:t>print ("High Risk")</w:t>
      </w:r>
    </w:p>
    <w:p w:rsidR="0017020A" w:rsidRPr="00523625" w:rsidRDefault="0017020A" w:rsidP="0017020A">
      <w:pPr>
        <w:rPr>
          <w:sz w:val="22"/>
          <w:szCs w:val="20"/>
        </w:rPr>
      </w:pPr>
      <w:r w:rsidRPr="00523625">
        <w:rPr>
          <w:sz w:val="22"/>
          <w:szCs w:val="20"/>
        </w:rPr>
        <w:tab/>
      </w:r>
      <w:r w:rsidRPr="00523625">
        <w:rPr>
          <w:sz w:val="22"/>
          <w:szCs w:val="20"/>
        </w:rPr>
        <w:tab/>
      </w:r>
      <w:r w:rsidRPr="00523625">
        <w:rPr>
          <w:sz w:val="22"/>
          <w:szCs w:val="20"/>
        </w:rPr>
        <w:tab/>
        <w:t>premium=2500</w:t>
      </w:r>
    </w:p>
    <w:p w:rsidR="0017020A" w:rsidRPr="00523625" w:rsidRDefault="0017020A" w:rsidP="0017020A">
      <w:pPr>
        <w:rPr>
          <w:sz w:val="22"/>
          <w:szCs w:val="20"/>
        </w:rPr>
      </w:pPr>
      <w:r w:rsidRPr="00523625">
        <w:rPr>
          <w:sz w:val="22"/>
          <w:szCs w:val="20"/>
        </w:rPr>
        <w:tab/>
      </w:r>
      <w:r w:rsidRPr="00523625">
        <w:rPr>
          <w:sz w:val="22"/>
          <w:szCs w:val="20"/>
        </w:rPr>
        <w:tab/>
        <w:t>else:</w:t>
      </w:r>
    </w:p>
    <w:p w:rsidR="0017020A" w:rsidRPr="00523625" w:rsidRDefault="0017020A" w:rsidP="0017020A">
      <w:pPr>
        <w:rPr>
          <w:sz w:val="22"/>
          <w:szCs w:val="20"/>
        </w:rPr>
      </w:pPr>
      <w:r w:rsidRPr="00523625">
        <w:rPr>
          <w:sz w:val="22"/>
          <w:szCs w:val="20"/>
        </w:rPr>
        <w:tab/>
      </w:r>
      <w:r w:rsidRPr="00523625">
        <w:rPr>
          <w:sz w:val="22"/>
          <w:szCs w:val="20"/>
        </w:rPr>
        <w:tab/>
      </w:r>
      <w:r w:rsidRPr="00523625">
        <w:rPr>
          <w:sz w:val="22"/>
          <w:szCs w:val="20"/>
        </w:rPr>
        <w:tab/>
        <w:t>print ("Semi-High Risk")</w:t>
      </w:r>
    </w:p>
    <w:p w:rsidR="0017020A" w:rsidRPr="00523625" w:rsidRDefault="0017020A" w:rsidP="0017020A">
      <w:pPr>
        <w:rPr>
          <w:sz w:val="22"/>
          <w:szCs w:val="20"/>
        </w:rPr>
      </w:pPr>
      <w:r w:rsidRPr="00523625">
        <w:rPr>
          <w:sz w:val="22"/>
          <w:szCs w:val="20"/>
        </w:rPr>
        <w:tab/>
      </w:r>
      <w:r w:rsidRPr="00523625">
        <w:rPr>
          <w:sz w:val="22"/>
          <w:szCs w:val="20"/>
        </w:rPr>
        <w:tab/>
      </w:r>
      <w:r w:rsidRPr="00523625">
        <w:rPr>
          <w:sz w:val="22"/>
          <w:szCs w:val="20"/>
        </w:rPr>
        <w:tab/>
        <w:t>premium=1900</w:t>
      </w:r>
    </w:p>
    <w:p w:rsidR="0017020A" w:rsidRPr="00523625" w:rsidRDefault="0017020A" w:rsidP="0017020A">
      <w:pPr>
        <w:rPr>
          <w:sz w:val="22"/>
          <w:szCs w:val="20"/>
        </w:rPr>
      </w:pPr>
      <w:r w:rsidRPr="00523625">
        <w:rPr>
          <w:sz w:val="22"/>
          <w:szCs w:val="20"/>
        </w:rPr>
        <w:tab/>
        <w:t>else:</w:t>
      </w:r>
    </w:p>
    <w:p w:rsidR="0017020A" w:rsidRPr="00523625" w:rsidRDefault="0017020A" w:rsidP="0017020A">
      <w:pPr>
        <w:rPr>
          <w:sz w:val="22"/>
          <w:szCs w:val="20"/>
        </w:rPr>
      </w:pPr>
      <w:r w:rsidRPr="00523625">
        <w:rPr>
          <w:sz w:val="22"/>
          <w:szCs w:val="20"/>
        </w:rPr>
        <w:tab/>
      </w:r>
      <w:r w:rsidRPr="00523625">
        <w:rPr>
          <w:sz w:val="22"/>
          <w:szCs w:val="20"/>
        </w:rPr>
        <w:tab/>
        <w:t xml:space="preserve">if </w:t>
      </w:r>
      <w:proofErr w:type="spellStart"/>
      <w:r w:rsidRPr="00523625">
        <w:rPr>
          <w:sz w:val="22"/>
          <w:szCs w:val="20"/>
        </w:rPr>
        <w:t>numDoors</w:t>
      </w:r>
      <w:proofErr w:type="spellEnd"/>
      <w:r w:rsidRPr="00523625">
        <w:rPr>
          <w:sz w:val="22"/>
          <w:szCs w:val="20"/>
        </w:rPr>
        <w:t>==2:</w:t>
      </w:r>
    </w:p>
    <w:p w:rsidR="0017020A" w:rsidRPr="00523625" w:rsidRDefault="0017020A" w:rsidP="0017020A">
      <w:pPr>
        <w:rPr>
          <w:sz w:val="22"/>
          <w:szCs w:val="20"/>
        </w:rPr>
      </w:pPr>
      <w:r w:rsidRPr="00523625">
        <w:rPr>
          <w:sz w:val="22"/>
          <w:szCs w:val="20"/>
        </w:rPr>
        <w:tab/>
      </w:r>
      <w:r w:rsidRPr="00523625">
        <w:rPr>
          <w:sz w:val="22"/>
          <w:szCs w:val="20"/>
        </w:rPr>
        <w:tab/>
      </w:r>
      <w:r w:rsidRPr="00523625">
        <w:rPr>
          <w:sz w:val="22"/>
          <w:szCs w:val="20"/>
        </w:rPr>
        <w:tab/>
        <w:t>print ("Medium Risk")</w:t>
      </w:r>
    </w:p>
    <w:p w:rsidR="0017020A" w:rsidRPr="00523625" w:rsidRDefault="0017020A" w:rsidP="0017020A">
      <w:pPr>
        <w:rPr>
          <w:sz w:val="22"/>
          <w:szCs w:val="20"/>
        </w:rPr>
      </w:pPr>
      <w:r w:rsidRPr="00523625">
        <w:rPr>
          <w:sz w:val="22"/>
          <w:szCs w:val="20"/>
        </w:rPr>
        <w:tab/>
      </w:r>
      <w:r w:rsidRPr="00523625">
        <w:rPr>
          <w:sz w:val="22"/>
          <w:szCs w:val="20"/>
        </w:rPr>
        <w:tab/>
      </w:r>
      <w:r w:rsidRPr="00523625">
        <w:rPr>
          <w:sz w:val="22"/>
          <w:szCs w:val="20"/>
        </w:rPr>
        <w:tab/>
        <w:t>premium=1500</w:t>
      </w:r>
    </w:p>
    <w:p w:rsidR="0017020A" w:rsidRPr="00523625" w:rsidRDefault="0017020A" w:rsidP="0017020A">
      <w:pPr>
        <w:rPr>
          <w:sz w:val="22"/>
          <w:szCs w:val="20"/>
        </w:rPr>
      </w:pPr>
      <w:r w:rsidRPr="00523625">
        <w:rPr>
          <w:sz w:val="22"/>
          <w:szCs w:val="20"/>
        </w:rPr>
        <w:tab/>
      </w:r>
      <w:r w:rsidRPr="00523625">
        <w:rPr>
          <w:sz w:val="22"/>
          <w:szCs w:val="20"/>
        </w:rPr>
        <w:tab/>
        <w:t>else:</w:t>
      </w:r>
    </w:p>
    <w:p w:rsidR="0017020A" w:rsidRPr="00523625" w:rsidRDefault="0017020A" w:rsidP="0017020A">
      <w:pPr>
        <w:rPr>
          <w:sz w:val="22"/>
          <w:szCs w:val="20"/>
        </w:rPr>
      </w:pPr>
      <w:r w:rsidRPr="00523625">
        <w:rPr>
          <w:sz w:val="22"/>
          <w:szCs w:val="20"/>
        </w:rPr>
        <w:tab/>
      </w:r>
      <w:r w:rsidRPr="00523625">
        <w:rPr>
          <w:sz w:val="22"/>
          <w:szCs w:val="20"/>
        </w:rPr>
        <w:tab/>
      </w:r>
      <w:r w:rsidRPr="00523625">
        <w:rPr>
          <w:sz w:val="22"/>
          <w:szCs w:val="20"/>
        </w:rPr>
        <w:tab/>
        <w:t>print ("Low Risk")</w:t>
      </w:r>
    </w:p>
    <w:p w:rsidR="0017020A" w:rsidRPr="00523625" w:rsidRDefault="0017020A" w:rsidP="0017020A">
      <w:pPr>
        <w:rPr>
          <w:sz w:val="22"/>
          <w:szCs w:val="20"/>
        </w:rPr>
      </w:pPr>
      <w:r w:rsidRPr="00523625">
        <w:rPr>
          <w:sz w:val="22"/>
          <w:szCs w:val="20"/>
        </w:rPr>
        <w:tab/>
      </w:r>
      <w:r w:rsidRPr="00523625">
        <w:rPr>
          <w:sz w:val="22"/>
          <w:szCs w:val="20"/>
        </w:rPr>
        <w:tab/>
      </w:r>
      <w:r w:rsidRPr="00523625">
        <w:rPr>
          <w:sz w:val="22"/>
          <w:szCs w:val="20"/>
        </w:rPr>
        <w:tab/>
        <w:t>premium=800</w:t>
      </w:r>
    </w:p>
    <w:p w:rsidR="0017020A" w:rsidRPr="00523625" w:rsidRDefault="0017020A" w:rsidP="0017020A">
      <w:pPr>
        <w:rPr>
          <w:sz w:val="22"/>
          <w:szCs w:val="20"/>
        </w:rPr>
      </w:pPr>
      <w:r w:rsidRPr="00523625">
        <w:rPr>
          <w:sz w:val="22"/>
          <w:szCs w:val="20"/>
        </w:rPr>
        <w:tab/>
      </w:r>
      <w:proofErr w:type="spellStart"/>
      <w:r w:rsidRPr="00523625">
        <w:rPr>
          <w:sz w:val="22"/>
          <w:szCs w:val="20"/>
        </w:rPr>
        <w:t>monthlyPayment</w:t>
      </w:r>
      <w:proofErr w:type="spellEnd"/>
      <w:r w:rsidRPr="00523625">
        <w:rPr>
          <w:sz w:val="22"/>
          <w:szCs w:val="20"/>
        </w:rPr>
        <w:t>=premium/12.0</w:t>
      </w:r>
    </w:p>
    <w:p w:rsidR="0017020A" w:rsidRPr="00523625" w:rsidRDefault="0017020A" w:rsidP="0017020A">
      <w:pPr>
        <w:rPr>
          <w:sz w:val="22"/>
          <w:szCs w:val="20"/>
        </w:rPr>
      </w:pPr>
      <w:r w:rsidRPr="00523625">
        <w:rPr>
          <w:sz w:val="22"/>
          <w:szCs w:val="20"/>
        </w:rPr>
        <w:tab/>
        <w:t xml:space="preserve">return </w:t>
      </w:r>
      <w:proofErr w:type="spellStart"/>
      <w:r w:rsidRPr="00523625">
        <w:rPr>
          <w:sz w:val="22"/>
          <w:szCs w:val="20"/>
        </w:rPr>
        <w:t>monthlyPayment</w:t>
      </w:r>
      <w:proofErr w:type="spellEnd"/>
    </w:p>
    <w:p w:rsidR="00523625" w:rsidRDefault="00523625" w:rsidP="0017020A">
      <w:pPr>
        <w:rPr>
          <w:sz w:val="20"/>
          <w:szCs w:val="20"/>
        </w:rPr>
      </w:pPr>
    </w:p>
    <w:p w:rsidR="00634CE1" w:rsidRDefault="00795860" w:rsidP="0017020A">
      <w:pPr>
        <w:rPr>
          <w:sz w:val="22"/>
          <w:szCs w:val="20"/>
        </w:rPr>
      </w:pPr>
      <w:r>
        <w:rPr>
          <w:b/>
        </w:rPr>
        <w:t>L03-09</w:t>
      </w:r>
      <w:r w:rsidR="00C9084A" w:rsidRPr="00B5067F">
        <w:rPr>
          <w:b/>
        </w:rPr>
        <w:t>)</w:t>
      </w:r>
      <w:r w:rsidR="00C9084A" w:rsidRPr="00C9084A">
        <w:t xml:space="preserve"> Write</w:t>
      </w:r>
      <w:r w:rsidR="00C9084A">
        <w:t xml:space="preserve"> a test function   </w:t>
      </w:r>
      <w:proofErr w:type="spellStart"/>
      <w:r w:rsidR="00C9084A" w:rsidRPr="00C9084A">
        <w:rPr>
          <w:b/>
        </w:rPr>
        <w:t>def</w:t>
      </w:r>
      <w:proofErr w:type="spellEnd"/>
      <w:r w:rsidR="00C9084A" w:rsidRPr="00C9084A">
        <w:rPr>
          <w:b/>
        </w:rPr>
        <w:t xml:space="preserve"> </w:t>
      </w:r>
      <w:proofErr w:type="spellStart"/>
      <w:r w:rsidR="00C9084A" w:rsidRPr="00C9084A">
        <w:rPr>
          <w:b/>
        </w:rPr>
        <w:t>test</w:t>
      </w:r>
      <w:r w:rsidR="00B213CF">
        <w:rPr>
          <w:b/>
        </w:rPr>
        <w:t>Auto</w:t>
      </w:r>
      <w:r w:rsidR="00C9084A" w:rsidRPr="00C9084A">
        <w:rPr>
          <w:b/>
        </w:rPr>
        <w:t>Premium</w:t>
      </w:r>
      <w:proofErr w:type="spellEnd"/>
      <w:r w:rsidR="00C9084A" w:rsidRPr="00C9084A">
        <w:rPr>
          <w:b/>
        </w:rPr>
        <w:t>():</w:t>
      </w:r>
      <w:r w:rsidR="00C9084A">
        <w:t xml:space="preserve">   for</w:t>
      </w:r>
      <w:r w:rsidR="00B213CF">
        <w:t xml:space="preserve"> the</w:t>
      </w:r>
      <w:r w:rsidR="00C9084A">
        <w:t xml:space="preserve"> </w:t>
      </w:r>
      <w:proofErr w:type="spellStart"/>
      <w:r w:rsidR="00C9084A" w:rsidRPr="00523625">
        <w:rPr>
          <w:sz w:val="22"/>
          <w:szCs w:val="20"/>
        </w:rPr>
        <w:t>calcAutoPremium</w:t>
      </w:r>
      <w:proofErr w:type="spellEnd"/>
      <w:r w:rsidR="00C9084A">
        <w:rPr>
          <w:sz w:val="22"/>
          <w:szCs w:val="20"/>
        </w:rPr>
        <w:t xml:space="preserve"> </w:t>
      </w:r>
      <w:r w:rsidR="00B213CF">
        <w:rPr>
          <w:sz w:val="22"/>
          <w:szCs w:val="20"/>
        </w:rPr>
        <w:t xml:space="preserve">function </w:t>
      </w:r>
      <w:r w:rsidR="00C9084A">
        <w:rPr>
          <w:sz w:val="22"/>
          <w:szCs w:val="20"/>
        </w:rPr>
        <w:t>that will exercise all interesting combinations of test values</w:t>
      </w:r>
      <w:r w:rsidR="00B213CF">
        <w:rPr>
          <w:sz w:val="22"/>
          <w:szCs w:val="20"/>
        </w:rPr>
        <w:t xml:space="preserve"> (2 genders, 2 or 4 doors, ages &lt;21, 21 and &gt;21)</w:t>
      </w:r>
      <w:r w:rsidR="00C9084A">
        <w:rPr>
          <w:sz w:val="22"/>
          <w:szCs w:val="20"/>
        </w:rPr>
        <w:t>.  Remember, errors tend to occur at boundaries.</w:t>
      </w:r>
      <w:r w:rsidR="00FE1F1E">
        <w:rPr>
          <w:sz w:val="22"/>
          <w:szCs w:val="20"/>
        </w:rPr>
        <w:t xml:space="preserve"> (</w:t>
      </w:r>
      <w:r w:rsidR="00FE1F1E" w:rsidRPr="00D633CD">
        <w:rPr>
          <w:b/>
          <w:sz w:val="22"/>
          <w:szCs w:val="20"/>
        </w:rPr>
        <w:t xml:space="preserve">Use </w:t>
      </w:r>
      <w:r w:rsidR="001141B2" w:rsidRPr="00D633CD">
        <w:rPr>
          <w:b/>
          <w:sz w:val="22"/>
          <w:szCs w:val="20"/>
        </w:rPr>
        <w:t xml:space="preserve">at least </w:t>
      </w:r>
      <w:r w:rsidR="00D01C44">
        <w:rPr>
          <w:b/>
          <w:sz w:val="22"/>
          <w:szCs w:val="20"/>
        </w:rPr>
        <w:t xml:space="preserve">two nested for </w:t>
      </w:r>
      <w:r w:rsidR="00FE1F1E" w:rsidRPr="00D633CD">
        <w:rPr>
          <w:b/>
          <w:sz w:val="22"/>
          <w:szCs w:val="20"/>
        </w:rPr>
        <w:t>loops to implement this</w:t>
      </w:r>
      <w:r w:rsidR="00D01C44">
        <w:rPr>
          <w:b/>
          <w:sz w:val="22"/>
          <w:szCs w:val="20"/>
        </w:rPr>
        <w:t xml:space="preserve"> test function.</w:t>
      </w:r>
      <w:r w:rsidR="00273964">
        <w:rPr>
          <w:b/>
          <w:sz w:val="22"/>
          <w:szCs w:val="20"/>
        </w:rPr>
        <w:t xml:space="preserve">  Three nested for loops could actually be used!</w:t>
      </w:r>
      <w:r w:rsidR="00FE1F1E">
        <w:rPr>
          <w:sz w:val="22"/>
          <w:szCs w:val="20"/>
        </w:rPr>
        <w:t>)</w:t>
      </w:r>
    </w:p>
    <w:sectPr w:rsidR="00634CE1" w:rsidSect="0017020A">
      <w:footerReference w:type="default" r:id="rId6"/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276E" w:rsidRDefault="0090276E" w:rsidP="0017020A">
      <w:r>
        <w:separator/>
      </w:r>
    </w:p>
  </w:endnote>
  <w:endnote w:type="continuationSeparator" w:id="0">
    <w:p w:rsidR="0090276E" w:rsidRDefault="0090276E" w:rsidP="00170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494" w:rsidRDefault="00134494">
    <w:pPr>
      <w:pStyle w:val="Footer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276E" w:rsidRDefault="0090276E" w:rsidP="0017020A">
      <w:r>
        <w:separator/>
      </w:r>
    </w:p>
  </w:footnote>
  <w:footnote w:type="continuationSeparator" w:id="0">
    <w:p w:rsidR="0090276E" w:rsidRDefault="0090276E" w:rsidP="001702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39B"/>
    <w:rsid w:val="00053B71"/>
    <w:rsid w:val="001141B2"/>
    <w:rsid w:val="00134494"/>
    <w:rsid w:val="00134FFA"/>
    <w:rsid w:val="00142281"/>
    <w:rsid w:val="0017020A"/>
    <w:rsid w:val="001A47D1"/>
    <w:rsid w:val="00225317"/>
    <w:rsid w:val="00273964"/>
    <w:rsid w:val="00464A6C"/>
    <w:rsid w:val="004E2182"/>
    <w:rsid w:val="00523625"/>
    <w:rsid w:val="00576801"/>
    <w:rsid w:val="005E138C"/>
    <w:rsid w:val="005F07F7"/>
    <w:rsid w:val="00634CE1"/>
    <w:rsid w:val="0066136E"/>
    <w:rsid w:val="006A0CE6"/>
    <w:rsid w:val="00795860"/>
    <w:rsid w:val="007B3907"/>
    <w:rsid w:val="007C132B"/>
    <w:rsid w:val="00812E52"/>
    <w:rsid w:val="00871EA4"/>
    <w:rsid w:val="008B7DBC"/>
    <w:rsid w:val="0090276E"/>
    <w:rsid w:val="009E024D"/>
    <w:rsid w:val="00A2139B"/>
    <w:rsid w:val="00A44CE0"/>
    <w:rsid w:val="00A80FE0"/>
    <w:rsid w:val="00AB74D3"/>
    <w:rsid w:val="00AF59A9"/>
    <w:rsid w:val="00B04689"/>
    <w:rsid w:val="00B213CF"/>
    <w:rsid w:val="00B5067F"/>
    <w:rsid w:val="00B51B71"/>
    <w:rsid w:val="00B520AC"/>
    <w:rsid w:val="00B66D4F"/>
    <w:rsid w:val="00BD424C"/>
    <w:rsid w:val="00C32CC0"/>
    <w:rsid w:val="00C869F8"/>
    <w:rsid w:val="00C9084A"/>
    <w:rsid w:val="00CC0B88"/>
    <w:rsid w:val="00D01C44"/>
    <w:rsid w:val="00D633CD"/>
    <w:rsid w:val="00D85F09"/>
    <w:rsid w:val="00D860CF"/>
    <w:rsid w:val="00F035E5"/>
    <w:rsid w:val="00F23C40"/>
    <w:rsid w:val="00F37145"/>
    <w:rsid w:val="00FE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A7E364-CD5A-419B-B520-5426A584E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13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A2139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2139B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1702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020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0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D39723BD.dotm</Template>
  <TotalTime>31</TotalTime>
  <Pages>3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Taylor University</Company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arwhite</dc:creator>
  <cp:lastModifiedBy>Administrator</cp:lastModifiedBy>
  <cp:revision>11</cp:revision>
  <dcterms:created xsi:type="dcterms:W3CDTF">2017-09-24T12:26:00Z</dcterms:created>
  <dcterms:modified xsi:type="dcterms:W3CDTF">2019-09-12T13:13:00Z</dcterms:modified>
</cp:coreProperties>
</file>