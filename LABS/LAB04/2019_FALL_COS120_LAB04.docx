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2139B" w:rsidRPr="0065717B" w:rsidRDefault="00A2139B" w:rsidP="00A2139B">
      <w:pPr>
        <w:jc w:val="center"/>
        <w:rPr>
          <w:b/>
          <w:sz w:val="28"/>
          <w:szCs w:val="28"/>
        </w:rPr>
      </w:pPr>
      <w:r w:rsidRPr="0065717B">
        <w:rPr>
          <w:b/>
          <w:sz w:val="28"/>
          <w:szCs w:val="28"/>
        </w:rPr>
        <w:t>COS 120 - Introduction to Computational Problem Solving</w:t>
      </w:r>
    </w:p>
    <w:p w:rsidR="00A2139B" w:rsidRPr="0065717B" w:rsidRDefault="00A2139B" w:rsidP="00A2139B">
      <w:pPr>
        <w:jc w:val="center"/>
        <w:rPr>
          <w:b/>
          <w:sz w:val="28"/>
          <w:szCs w:val="28"/>
        </w:rPr>
      </w:pPr>
      <w:r>
        <w:rPr>
          <w:b/>
          <w:sz w:val="28"/>
          <w:szCs w:val="28"/>
        </w:rPr>
        <w:t>Lab 0</w:t>
      </w:r>
      <w:r w:rsidR="00F66C60">
        <w:rPr>
          <w:b/>
          <w:sz w:val="28"/>
          <w:szCs w:val="28"/>
        </w:rPr>
        <w:t>4</w:t>
      </w:r>
      <w:bookmarkStart w:id="0" w:name="_GoBack"/>
      <w:bookmarkEnd w:id="0"/>
      <w:r w:rsidR="00A95E88">
        <w:rPr>
          <w:b/>
          <w:sz w:val="28"/>
          <w:szCs w:val="28"/>
        </w:rPr>
        <w:t xml:space="preserve"> - Strings &amp; Enc</w:t>
      </w:r>
      <w:r w:rsidR="007955ED">
        <w:rPr>
          <w:b/>
          <w:sz w:val="28"/>
          <w:szCs w:val="28"/>
        </w:rPr>
        <w:t>ryption Applications</w:t>
      </w:r>
    </w:p>
    <w:p w:rsidR="00A2139B" w:rsidRDefault="00A2139B" w:rsidP="00A2139B"/>
    <w:p w:rsidR="00A2139B" w:rsidRPr="007955ED" w:rsidRDefault="00A2139B" w:rsidP="00A2139B">
      <w:r>
        <w:t xml:space="preserve">Show the completed code for each of these exercises to your TA, as you complete each one.  </w:t>
      </w:r>
      <w:r w:rsidRPr="00297935">
        <w:rPr>
          <w:b/>
        </w:rPr>
        <w:t>You are responsible to be sure the TA has checked off completed exercises for this lab</w:t>
      </w:r>
      <w:r>
        <w:t>.</w:t>
      </w:r>
      <w:r w:rsidR="0088468E">
        <w:t xml:space="preserve">  Unfinished exercises may be completed and turned in by midnight of lab </w:t>
      </w:r>
      <w:r w:rsidR="0088468E" w:rsidRPr="007955ED">
        <w:t>day only if you attended lab.</w:t>
      </w:r>
    </w:p>
    <w:p w:rsidR="00A2139B" w:rsidRPr="007955ED" w:rsidRDefault="00A2139B" w:rsidP="00A2139B"/>
    <w:p w:rsidR="00A2139B" w:rsidRDefault="00E05C52" w:rsidP="00A2139B">
      <w:r>
        <w:rPr>
          <w:b/>
        </w:rPr>
        <w:t>L05</w:t>
      </w:r>
      <w:r w:rsidR="00A95E88">
        <w:rPr>
          <w:b/>
        </w:rPr>
        <w:t>-1)</w:t>
      </w:r>
      <w:r w:rsidR="00AC4737">
        <w:rPr>
          <w:b/>
        </w:rPr>
        <w:t xml:space="preserve"> </w:t>
      </w:r>
      <w:r w:rsidR="00A95E88">
        <w:t xml:space="preserve">Write a function called </w:t>
      </w:r>
      <w:proofErr w:type="spellStart"/>
      <w:r w:rsidR="00A95E88" w:rsidRPr="00A95E88">
        <w:rPr>
          <w:b/>
          <w:i/>
        </w:rPr>
        <w:t>showASCII</w:t>
      </w:r>
      <w:proofErr w:type="spellEnd"/>
      <w:r w:rsidR="00A95E88">
        <w:t xml:space="preserve"> that accepts a string as an argument.  It should print the character and the ASCII value for each character in the string.  For instance:</w:t>
      </w:r>
    </w:p>
    <w:p w:rsidR="00A95E88" w:rsidRPr="00DD4CC9" w:rsidRDefault="00A95E88" w:rsidP="00A2139B">
      <w:pPr>
        <w:rPr>
          <w:rFonts w:ascii="Courier New" w:hAnsi="Courier New" w:cs="Courier New"/>
        </w:rPr>
      </w:pPr>
      <w:r w:rsidRPr="00DD4CC9">
        <w:rPr>
          <w:rFonts w:ascii="Courier New" w:hAnsi="Courier New" w:cs="Courier New"/>
        </w:rPr>
        <w:t xml:space="preserve">&gt;&gt;&gt; </w:t>
      </w:r>
      <w:proofErr w:type="spellStart"/>
      <w:r w:rsidRPr="00DD4CC9">
        <w:rPr>
          <w:rFonts w:ascii="Courier New" w:hAnsi="Courier New" w:cs="Courier New"/>
        </w:rPr>
        <w:t>showASCII</w:t>
      </w:r>
      <w:proofErr w:type="spellEnd"/>
      <w:r w:rsidRPr="00DD4CC9">
        <w:rPr>
          <w:rFonts w:ascii="Courier New" w:hAnsi="Courier New" w:cs="Courier New"/>
        </w:rPr>
        <w:t>("ABCD")</w:t>
      </w:r>
    </w:p>
    <w:p w:rsidR="00A95E88" w:rsidRPr="00DD4CC9" w:rsidRDefault="00A95E88" w:rsidP="00A2139B">
      <w:pPr>
        <w:rPr>
          <w:rFonts w:ascii="Courier New" w:hAnsi="Courier New" w:cs="Courier New"/>
        </w:rPr>
      </w:pPr>
      <w:r w:rsidRPr="00DD4CC9">
        <w:rPr>
          <w:rFonts w:ascii="Courier New" w:hAnsi="Courier New" w:cs="Courier New"/>
        </w:rPr>
        <w:t>A=65</w:t>
      </w:r>
    </w:p>
    <w:p w:rsidR="00A95E88" w:rsidRPr="00DD4CC9" w:rsidRDefault="00A95E88" w:rsidP="00A2139B">
      <w:pPr>
        <w:rPr>
          <w:rFonts w:ascii="Courier New" w:hAnsi="Courier New" w:cs="Courier New"/>
        </w:rPr>
      </w:pPr>
      <w:r w:rsidRPr="00DD4CC9">
        <w:rPr>
          <w:rFonts w:ascii="Courier New" w:hAnsi="Courier New" w:cs="Courier New"/>
        </w:rPr>
        <w:t>B=66</w:t>
      </w:r>
    </w:p>
    <w:p w:rsidR="00A95E88" w:rsidRPr="00DD4CC9" w:rsidRDefault="00A95E88" w:rsidP="00A2139B">
      <w:pPr>
        <w:rPr>
          <w:rFonts w:ascii="Courier New" w:hAnsi="Courier New" w:cs="Courier New"/>
        </w:rPr>
      </w:pPr>
      <w:r w:rsidRPr="00DD4CC9">
        <w:rPr>
          <w:rFonts w:ascii="Courier New" w:hAnsi="Courier New" w:cs="Courier New"/>
        </w:rPr>
        <w:t>C=67</w:t>
      </w:r>
    </w:p>
    <w:p w:rsidR="00A95E88" w:rsidRPr="00DD4CC9" w:rsidRDefault="00A95E88" w:rsidP="00A2139B">
      <w:pPr>
        <w:rPr>
          <w:rFonts w:ascii="Courier New" w:hAnsi="Courier New" w:cs="Courier New"/>
        </w:rPr>
      </w:pPr>
      <w:r w:rsidRPr="00DD4CC9">
        <w:rPr>
          <w:rFonts w:ascii="Courier New" w:hAnsi="Courier New" w:cs="Courier New"/>
        </w:rPr>
        <w:t>D=68</w:t>
      </w:r>
    </w:p>
    <w:p w:rsidR="00A95E88" w:rsidRPr="00DD4CC9" w:rsidRDefault="00A95E88" w:rsidP="00A2139B">
      <w:pPr>
        <w:rPr>
          <w:rFonts w:ascii="Courier New" w:hAnsi="Courier New" w:cs="Courier New"/>
        </w:rPr>
      </w:pPr>
      <w:r w:rsidRPr="00DD4CC9">
        <w:rPr>
          <w:rFonts w:ascii="Courier New" w:hAnsi="Courier New" w:cs="Courier New"/>
        </w:rPr>
        <w:t>&gt;&gt;</w:t>
      </w:r>
      <w:r w:rsidR="003C43CC">
        <w:rPr>
          <w:rFonts w:ascii="Courier New" w:hAnsi="Courier New" w:cs="Courier New"/>
        </w:rPr>
        <w:t>&gt;</w:t>
      </w:r>
      <w:r w:rsidRPr="00DD4CC9">
        <w:rPr>
          <w:rFonts w:ascii="Courier New" w:hAnsi="Courier New" w:cs="Courier New"/>
        </w:rPr>
        <w:t xml:space="preserve"> </w:t>
      </w:r>
      <w:proofErr w:type="spellStart"/>
      <w:r w:rsidRPr="00DD4CC9">
        <w:rPr>
          <w:rFonts w:ascii="Courier New" w:hAnsi="Courier New" w:cs="Courier New"/>
        </w:rPr>
        <w:t>showASCII</w:t>
      </w:r>
      <w:proofErr w:type="spellEnd"/>
      <w:r w:rsidRPr="00DD4CC9">
        <w:rPr>
          <w:rFonts w:ascii="Courier New" w:hAnsi="Courier New" w:cs="Courier New"/>
        </w:rPr>
        <w:t>("</w:t>
      </w:r>
      <w:proofErr w:type="spellStart"/>
      <w:r w:rsidRPr="00DD4CC9">
        <w:rPr>
          <w:rFonts w:ascii="Courier New" w:hAnsi="Courier New" w:cs="Courier New"/>
        </w:rPr>
        <w:t>abc</w:t>
      </w:r>
      <w:proofErr w:type="spellEnd"/>
      <w:r w:rsidRPr="00DD4CC9">
        <w:rPr>
          <w:rFonts w:ascii="Courier New" w:hAnsi="Courier New" w:cs="Courier New"/>
        </w:rPr>
        <w:t>")</w:t>
      </w:r>
    </w:p>
    <w:p w:rsidR="00A95E88" w:rsidRPr="00DD4CC9" w:rsidRDefault="00A95E88" w:rsidP="00A2139B">
      <w:pPr>
        <w:rPr>
          <w:rFonts w:ascii="Courier New" w:hAnsi="Courier New" w:cs="Courier New"/>
        </w:rPr>
      </w:pPr>
      <w:r w:rsidRPr="00DD4CC9">
        <w:rPr>
          <w:rFonts w:ascii="Courier New" w:hAnsi="Courier New" w:cs="Courier New"/>
        </w:rPr>
        <w:t>a=97</w:t>
      </w:r>
    </w:p>
    <w:p w:rsidR="00A95E88" w:rsidRPr="00DD4CC9" w:rsidRDefault="00A95E88" w:rsidP="00A2139B">
      <w:pPr>
        <w:rPr>
          <w:rFonts w:ascii="Courier New" w:hAnsi="Courier New" w:cs="Courier New"/>
        </w:rPr>
      </w:pPr>
      <w:r w:rsidRPr="00DD4CC9">
        <w:rPr>
          <w:rFonts w:ascii="Courier New" w:hAnsi="Courier New" w:cs="Courier New"/>
        </w:rPr>
        <w:t>b=98</w:t>
      </w:r>
    </w:p>
    <w:p w:rsidR="00A95E88" w:rsidRDefault="00A95E88" w:rsidP="00A2139B">
      <w:pPr>
        <w:rPr>
          <w:rFonts w:ascii="Courier New" w:hAnsi="Courier New" w:cs="Courier New"/>
        </w:rPr>
      </w:pPr>
      <w:r w:rsidRPr="00DD4CC9">
        <w:rPr>
          <w:rFonts w:ascii="Courier New" w:hAnsi="Courier New" w:cs="Courier New"/>
        </w:rPr>
        <w:t>c=99</w:t>
      </w:r>
    </w:p>
    <w:p w:rsidR="009411C0" w:rsidRDefault="009411C0" w:rsidP="00A2139B">
      <w:pPr>
        <w:rPr>
          <w:rFonts w:ascii="Courier New" w:hAnsi="Courier New" w:cs="Courier New"/>
        </w:rPr>
      </w:pPr>
    </w:p>
    <w:p w:rsidR="00593C99" w:rsidRPr="00DD4CC9" w:rsidRDefault="00593C99" w:rsidP="00A2139B">
      <w:pPr>
        <w:rPr>
          <w:rFonts w:ascii="Courier New" w:hAnsi="Courier New" w:cs="Courier New"/>
        </w:rPr>
      </w:pPr>
    </w:p>
    <w:p w:rsidR="00DD4CC9" w:rsidRDefault="00E05C52" w:rsidP="00A2139B">
      <w:r>
        <w:rPr>
          <w:b/>
        </w:rPr>
        <w:t>L05</w:t>
      </w:r>
      <w:r w:rsidR="009411C0">
        <w:rPr>
          <w:b/>
        </w:rPr>
        <w:t>-2)</w:t>
      </w:r>
      <w:r w:rsidR="009411C0" w:rsidRPr="00B933B2">
        <w:t xml:space="preserve"> Write</w:t>
      </w:r>
      <w:r w:rsidR="00B933B2">
        <w:t xml:space="preserve"> a </w:t>
      </w:r>
      <w:r w:rsidR="001D458B">
        <w:t>function</w:t>
      </w:r>
      <w:r w:rsidR="00B933B2">
        <w:t xml:space="preserve"> </w:t>
      </w:r>
      <w:r w:rsidR="005B406F">
        <w:t xml:space="preserve">called </w:t>
      </w:r>
      <w:proofErr w:type="spellStart"/>
      <w:r w:rsidR="005B406F" w:rsidRPr="005B406F">
        <w:rPr>
          <w:b/>
          <w:i/>
        </w:rPr>
        <w:t>printASCIIRange</w:t>
      </w:r>
      <w:proofErr w:type="spellEnd"/>
      <w:r w:rsidR="005B406F">
        <w:t xml:space="preserve"> </w:t>
      </w:r>
      <w:r w:rsidR="00B933B2">
        <w:t>that will print the numeric value and the character for every ASCII value between</w:t>
      </w:r>
      <w:r w:rsidR="00297935">
        <w:t xml:space="preserve"> (and including) a low and high range passed</w:t>
      </w:r>
      <w:r w:rsidR="00C3753F">
        <w:t xml:space="preserve"> as</w:t>
      </w:r>
      <w:r w:rsidR="00297935">
        <w:t xml:space="preserve"> parameters</w:t>
      </w:r>
      <w:r w:rsidR="00B933B2">
        <w:t>.</w:t>
      </w:r>
      <w:r w:rsidR="005B406F">
        <w:t xml:space="preserve">  For instance:</w:t>
      </w:r>
    </w:p>
    <w:p w:rsidR="005B406F" w:rsidRPr="005B406F" w:rsidRDefault="005B406F" w:rsidP="00A2139B">
      <w:pPr>
        <w:rPr>
          <w:rFonts w:ascii="Courier New" w:hAnsi="Courier New" w:cs="Courier New"/>
        </w:rPr>
      </w:pPr>
      <w:r w:rsidRPr="005B406F">
        <w:rPr>
          <w:rFonts w:ascii="Courier New" w:hAnsi="Courier New" w:cs="Courier New"/>
        </w:rPr>
        <w:t xml:space="preserve">&gt;&gt;&gt; </w:t>
      </w:r>
      <w:proofErr w:type="spellStart"/>
      <w:r w:rsidRPr="005B406F">
        <w:rPr>
          <w:rFonts w:ascii="Courier New" w:hAnsi="Courier New" w:cs="Courier New"/>
        </w:rPr>
        <w:t>printASCIIRange</w:t>
      </w:r>
      <w:proofErr w:type="spellEnd"/>
      <w:r w:rsidRPr="005B406F">
        <w:rPr>
          <w:rFonts w:ascii="Courier New" w:hAnsi="Courier New" w:cs="Courier New"/>
        </w:rPr>
        <w:t>(65,69)</w:t>
      </w:r>
    </w:p>
    <w:p w:rsidR="005B406F" w:rsidRPr="005B406F" w:rsidRDefault="005B406F" w:rsidP="00A2139B">
      <w:pPr>
        <w:rPr>
          <w:rFonts w:ascii="Courier New" w:hAnsi="Courier New" w:cs="Courier New"/>
        </w:rPr>
      </w:pPr>
      <w:r>
        <w:rPr>
          <w:rFonts w:ascii="Courier New" w:hAnsi="Courier New" w:cs="Courier New"/>
        </w:rPr>
        <w:t>65</w:t>
      </w:r>
      <w:r w:rsidRPr="005B406F">
        <w:rPr>
          <w:rFonts w:ascii="Courier New" w:hAnsi="Courier New" w:cs="Courier New"/>
        </w:rPr>
        <w:t>-A</w:t>
      </w:r>
    </w:p>
    <w:p w:rsidR="005B406F" w:rsidRPr="005B406F" w:rsidRDefault="005B406F" w:rsidP="00A2139B">
      <w:pPr>
        <w:rPr>
          <w:rFonts w:ascii="Courier New" w:hAnsi="Courier New" w:cs="Courier New"/>
        </w:rPr>
      </w:pPr>
      <w:r w:rsidRPr="005B406F">
        <w:rPr>
          <w:rFonts w:ascii="Courier New" w:hAnsi="Courier New" w:cs="Courier New"/>
        </w:rPr>
        <w:t>66-B</w:t>
      </w:r>
    </w:p>
    <w:p w:rsidR="005B406F" w:rsidRPr="005B406F" w:rsidRDefault="005B406F" w:rsidP="00A2139B">
      <w:pPr>
        <w:rPr>
          <w:rFonts w:ascii="Courier New" w:hAnsi="Courier New" w:cs="Courier New"/>
        </w:rPr>
      </w:pPr>
      <w:r w:rsidRPr="005B406F">
        <w:rPr>
          <w:rFonts w:ascii="Courier New" w:hAnsi="Courier New" w:cs="Courier New"/>
        </w:rPr>
        <w:t>67-C</w:t>
      </w:r>
    </w:p>
    <w:p w:rsidR="005B406F" w:rsidRPr="005B406F" w:rsidRDefault="005B406F" w:rsidP="00A2139B">
      <w:pPr>
        <w:rPr>
          <w:rFonts w:ascii="Courier New" w:hAnsi="Courier New" w:cs="Courier New"/>
        </w:rPr>
      </w:pPr>
      <w:r w:rsidRPr="005B406F">
        <w:rPr>
          <w:rFonts w:ascii="Courier New" w:hAnsi="Courier New" w:cs="Courier New"/>
        </w:rPr>
        <w:t>68-D</w:t>
      </w:r>
    </w:p>
    <w:p w:rsidR="005B406F" w:rsidRPr="005B406F" w:rsidRDefault="005B406F" w:rsidP="00A2139B">
      <w:pPr>
        <w:rPr>
          <w:rFonts w:ascii="Courier New" w:hAnsi="Courier New" w:cs="Courier New"/>
        </w:rPr>
      </w:pPr>
      <w:r w:rsidRPr="005B406F">
        <w:rPr>
          <w:rFonts w:ascii="Courier New" w:hAnsi="Courier New" w:cs="Courier New"/>
        </w:rPr>
        <w:t>69-E</w:t>
      </w:r>
    </w:p>
    <w:p w:rsidR="009411C0" w:rsidRDefault="009411C0" w:rsidP="00A2139B">
      <w:pPr>
        <w:rPr>
          <w:b/>
        </w:rPr>
      </w:pPr>
    </w:p>
    <w:p w:rsidR="00593C99" w:rsidRDefault="00593C99" w:rsidP="00A2139B">
      <w:pPr>
        <w:rPr>
          <w:b/>
        </w:rPr>
      </w:pPr>
    </w:p>
    <w:p w:rsidR="00A95E88" w:rsidRDefault="00E05C52" w:rsidP="00A95E88">
      <w:r>
        <w:rPr>
          <w:b/>
        </w:rPr>
        <w:t>L05</w:t>
      </w:r>
      <w:r w:rsidR="00B933B2">
        <w:rPr>
          <w:b/>
        </w:rPr>
        <w:t>-3</w:t>
      </w:r>
      <w:r w:rsidR="00DD4CC9" w:rsidRPr="00DD4CC9">
        <w:rPr>
          <w:b/>
        </w:rPr>
        <w:t>)</w:t>
      </w:r>
      <w:r w:rsidR="00DD4CC9">
        <w:t xml:space="preserve"> Write a function </w:t>
      </w:r>
      <w:proofErr w:type="spellStart"/>
      <w:r w:rsidR="00DD4CC9" w:rsidRPr="00DD4CC9">
        <w:rPr>
          <w:b/>
          <w:i/>
        </w:rPr>
        <w:t>reverseString</w:t>
      </w:r>
      <w:proofErr w:type="spellEnd"/>
      <w:r w:rsidR="00DD4CC9">
        <w:t xml:space="preserve"> that accepts a string as an argument and returns the string with the characters in reverse order</w:t>
      </w:r>
      <w:r w:rsidR="00123DC4">
        <w:t xml:space="preserve"> </w:t>
      </w:r>
      <w:r w:rsidR="00123DC4" w:rsidRPr="00121EA0">
        <w:rPr>
          <w:b/>
        </w:rPr>
        <w:t>without using the .reverse method</w:t>
      </w:r>
      <w:r w:rsidR="00DD4CC9">
        <w:t xml:space="preserve">.  </w:t>
      </w:r>
      <w:r w:rsidR="00123DC4">
        <w:t>Output should be something like:</w:t>
      </w:r>
    </w:p>
    <w:p w:rsidR="00DD4CC9" w:rsidRPr="00DD4CC9" w:rsidRDefault="00DD4CC9" w:rsidP="00A95E88">
      <w:pPr>
        <w:rPr>
          <w:rFonts w:ascii="Courier New" w:hAnsi="Courier New" w:cs="Courier New"/>
        </w:rPr>
      </w:pPr>
      <w:r w:rsidRPr="00DD4CC9">
        <w:rPr>
          <w:rFonts w:ascii="Courier New" w:hAnsi="Courier New" w:cs="Courier New"/>
        </w:rPr>
        <w:t xml:space="preserve">&gt;&gt;&gt; </w:t>
      </w:r>
      <w:proofErr w:type="spellStart"/>
      <w:r w:rsidRPr="00DD4CC9">
        <w:rPr>
          <w:rFonts w:ascii="Courier New" w:hAnsi="Courier New" w:cs="Courier New"/>
        </w:rPr>
        <w:t>reverseString</w:t>
      </w:r>
      <w:proofErr w:type="spellEnd"/>
      <w:r w:rsidRPr="00DD4CC9">
        <w:rPr>
          <w:rFonts w:ascii="Courier New" w:hAnsi="Courier New" w:cs="Courier New"/>
        </w:rPr>
        <w:t>("Hello")</w:t>
      </w:r>
    </w:p>
    <w:p w:rsidR="00DD4CC9" w:rsidRDefault="00DD4CC9" w:rsidP="00A95E88">
      <w:pPr>
        <w:rPr>
          <w:rFonts w:ascii="Courier New" w:hAnsi="Courier New" w:cs="Courier New"/>
        </w:rPr>
      </w:pPr>
      <w:r w:rsidRPr="00DD4CC9">
        <w:rPr>
          <w:rFonts w:ascii="Courier New" w:hAnsi="Courier New" w:cs="Courier New"/>
        </w:rPr>
        <w:t>'</w:t>
      </w:r>
      <w:proofErr w:type="spellStart"/>
      <w:r w:rsidRPr="00DD4CC9">
        <w:rPr>
          <w:rFonts w:ascii="Courier New" w:hAnsi="Courier New" w:cs="Courier New"/>
        </w:rPr>
        <w:t>olleH</w:t>
      </w:r>
      <w:proofErr w:type="spellEnd"/>
      <w:r w:rsidRPr="00DD4CC9">
        <w:rPr>
          <w:rFonts w:ascii="Courier New" w:hAnsi="Courier New" w:cs="Courier New"/>
        </w:rPr>
        <w:t>'</w:t>
      </w:r>
    </w:p>
    <w:p w:rsidR="00C3753F" w:rsidRPr="00DD4CC9" w:rsidRDefault="00C3753F" w:rsidP="00A95E88">
      <w:pPr>
        <w:rPr>
          <w:rFonts w:ascii="Courier New" w:hAnsi="Courier New" w:cs="Courier New"/>
        </w:rPr>
      </w:pPr>
    </w:p>
    <w:p w:rsidR="00DD4CC9" w:rsidRDefault="00692BD9" w:rsidP="00A95E88">
      <w:r>
        <w:t>Write th</w:t>
      </w:r>
      <w:r w:rsidR="00C3753F">
        <w:t xml:space="preserve">e reverse string function in </w:t>
      </w:r>
      <w:r w:rsidR="00AC4737">
        <w:t xml:space="preserve">three </w:t>
      </w:r>
      <w:r w:rsidR="00123DC4">
        <w:t>additional</w:t>
      </w:r>
      <w:r w:rsidR="00C3753F">
        <w:t xml:space="preserve"> </w:t>
      </w:r>
      <w:r w:rsidR="00C3753F" w:rsidRPr="00AC4737">
        <w:rPr>
          <w:b/>
          <w:u w:val="single"/>
        </w:rPr>
        <w:t>different</w:t>
      </w:r>
      <w:r w:rsidR="00C3753F">
        <w:t xml:space="preserve"> ways.</w:t>
      </w:r>
      <w:r>
        <w:t xml:space="preserve">  </w:t>
      </w:r>
      <w:r w:rsidRPr="00297935">
        <w:rPr>
          <w:b/>
        </w:rPr>
        <w:t xml:space="preserve">You may </w:t>
      </w:r>
      <w:r w:rsidR="00C3753F">
        <w:rPr>
          <w:b/>
        </w:rPr>
        <w:t>NOT</w:t>
      </w:r>
      <w:r w:rsidRPr="00297935">
        <w:rPr>
          <w:b/>
        </w:rPr>
        <w:t xml:space="preserve"> use .reverse()</w:t>
      </w:r>
    </w:p>
    <w:p w:rsidR="00692BD9" w:rsidRDefault="00692BD9" w:rsidP="00A95E88"/>
    <w:p w:rsidR="00593C99" w:rsidRDefault="00593C99" w:rsidP="00A95E88"/>
    <w:p w:rsidR="0088468E" w:rsidRDefault="00E05C52" w:rsidP="0088468E">
      <w:r>
        <w:rPr>
          <w:b/>
        </w:rPr>
        <w:t>L05</w:t>
      </w:r>
      <w:r w:rsidR="00B933B2">
        <w:rPr>
          <w:b/>
        </w:rPr>
        <w:t>-4</w:t>
      </w:r>
      <w:r w:rsidR="0088468E" w:rsidRPr="00745BBC">
        <w:rPr>
          <w:b/>
        </w:rPr>
        <w:t>)</w:t>
      </w:r>
      <w:r w:rsidR="0088468E">
        <w:t xml:space="preserve"> </w:t>
      </w:r>
      <w:r w:rsidR="0088468E" w:rsidRPr="0052726E">
        <w:t xml:space="preserve">Write a value returning function called </w:t>
      </w:r>
      <w:proofErr w:type="spellStart"/>
      <w:r w:rsidR="0088468E" w:rsidRPr="0088468E">
        <w:rPr>
          <w:b/>
          <w:i/>
        </w:rPr>
        <w:t>changeCase</w:t>
      </w:r>
      <w:proofErr w:type="spellEnd"/>
      <w:r w:rsidR="0088468E" w:rsidRPr="0052726E">
        <w:t xml:space="preserve"> that accepts a character as an argument and</w:t>
      </w:r>
      <w:r w:rsidR="0088468E">
        <w:t xml:space="preserve"> </w:t>
      </w:r>
      <w:r w:rsidR="0088468E" w:rsidRPr="006569D7">
        <w:rPr>
          <w:u w:val="single"/>
        </w:rPr>
        <w:t>returns the opposite case if it is an alphabetic character</w:t>
      </w:r>
      <w:r w:rsidR="0088468E" w:rsidRPr="0052726E">
        <w:t xml:space="preserve"> or returns the original character if </w:t>
      </w:r>
      <w:r w:rsidR="0088468E">
        <w:t xml:space="preserve">it </w:t>
      </w:r>
      <w:r w:rsidR="0088468E" w:rsidRPr="0052726E">
        <w:t xml:space="preserve">is not alphabetic.  </w:t>
      </w:r>
      <w:r w:rsidR="009411C0">
        <w:t xml:space="preserve">Write your </w:t>
      </w:r>
      <w:r w:rsidR="009411C0" w:rsidRPr="00692BD9">
        <w:rPr>
          <w:u w:val="words"/>
        </w:rPr>
        <w:t xml:space="preserve">solution </w:t>
      </w:r>
      <w:r w:rsidR="009411C0" w:rsidRPr="00692BD9">
        <w:rPr>
          <w:b/>
          <w:u w:val="words"/>
        </w:rPr>
        <w:t>WITHOUT</w:t>
      </w:r>
      <w:r w:rsidR="0088468E" w:rsidRPr="00692BD9">
        <w:rPr>
          <w:b/>
          <w:u w:val="words"/>
        </w:rPr>
        <w:t xml:space="preserve"> USING </w:t>
      </w:r>
      <w:r w:rsidR="009411C0" w:rsidRPr="00692BD9">
        <w:rPr>
          <w:b/>
          <w:u w:val="words"/>
        </w:rPr>
        <w:t xml:space="preserve">the </w:t>
      </w:r>
      <w:r w:rsidR="00297935">
        <w:rPr>
          <w:b/>
          <w:u w:val="words"/>
        </w:rPr>
        <w:t>.</w:t>
      </w:r>
      <w:r w:rsidR="009411C0" w:rsidRPr="00692BD9">
        <w:rPr>
          <w:b/>
          <w:u w:val="words"/>
        </w:rPr>
        <w:t>upper</w:t>
      </w:r>
      <w:r w:rsidR="00297935">
        <w:rPr>
          <w:b/>
          <w:u w:val="words"/>
        </w:rPr>
        <w:t>()</w:t>
      </w:r>
      <w:r w:rsidR="009411C0" w:rsidRPr="00692BD9">
        <w:rPr>
          <w:b/>
          <w:u w:val="words"/>
        </w:rPr>
        <w:t xml:space="preserve"> </w:t>
      </w:r>
      <w:r w:rsidR="0088468E" w:rsidRPr="00692BD9">
        <w:rPr>
          <w:b/>
          <w:u w:val="words"/>
        </w:rPr>
        <w:t xml:space="preserve">or </w:t>
      </w:r>
      <w:r w:rsidR="00297935">
        <w:rPr>
          <w:b/>
          <w:u w:val="words"/>
        </w:rPr>
        <w:t>.</w:t>
      </w:r>
      <w:r w:rsidR="0088468E" w:rsidRPr="00692BD9">
        <w:rPr>
          <w:b/>
          <w:u w:val="words"/>
        </w:rPr>
        <w:t>lower</w:t>
      </w:r>
      <w:r w:rsidR="00297935">
        <w:rPr>
          <w:b/>
          <w:u w:val="words"/>
        </w:rPr>
        <w:t>()</w:t>
      </w:r>
      <w:r w:rsidR="0088468E" w:rsidRPr="00692BD9">
        <w:rPr>
          <w:b/>
          <w:u w:val="words"/>
        </w:rPr>
        <w:t xml:space="preserve"> methods</w:t>
      </w:r>
      <w:r w:rsidR="0088468E">
        <w:t xml:space="preserve">!!! </w:t>
      </w:r>
      <w:r w:rsidR="005B406F">
        <w:t xml:space="preserve"> </w:t>
      </w:r>
      <w:r w:rsidR="00C5400E">
        <w:t xml:space="preserve">(ASCII values, anyone?)  </w:t>
      </w:r>
      <w:r w:rsidR="005B406F">
        <w:t xml:space="preserve"> </w:t>
      </w:r>
      <w:r w:rsidR="00692BD9">
        <w:t>Example calls:</w:t>
      </w:r>
    </w:p>
    <w:p w:rsidR="005B406F" w:rsidRDefault="005B406F" w:rsidP="005B406F">
      <w:r>
        <w:t xml:space="preserve">&gt;&gt;&gt; </w:t>
      </w:r>
      <w:proofErr w:type="spellStart"/>
      <w:r>
        <w:t>changeCase</w:t>
      </w:r>
      <w:proofErr w:type="spellEnd"/>
      <w:r>
        <w:t>('A')</w:t>
      </w:r>
    </w:p>
    <w:p w:rsidR="005B406F" w:rsidRDefault="005B406F" w:rsidP="005B406F">
      <w:r>
        <w:t>'a'</w:t>
      </w:r>
    </w:p>
    <w:p w:rsidR="005B406F" w:rsidRDefault="005B406F" w:rsidP="005B406F">
      <w:r>
        <w:t xml:space="preserve">&gt;&gt;&gt; </w:t>
      </w:r>
      <w:proofErr w:type="spellStart"/>
      <w:r>
        <w:t>changeCase</w:t>
      </w:r>
      <w:proofErr w:type="spellEnd"/>
      <w:r>
        <w:t>('b')</w:t>
      </w:r>
    </w:p>
    <w:p w:rsidR="005B406F" w:rsidRDefault="005B406F" w:rsidP="005B406F">
      <w:r>
        <w:t>'B'</w:t>
      </w:r>
    </w:p>
    <w:p w:rsidR="005B406F" w:rsidRDefault="005B406F" w:rsidP="005B406F">
      <w:r>
        <w:t xml:space="preserve">&gt;&gt;&gt; </w:t>
      </w:r>
      <w:proofErr w:type="spellStart"/>
      <w:r>
        <w:t>changeCase</w:t>
      </w:r>
      <w:proofErr w:type="spellEnd"/>
      <w:r>
        <w:t>('&amp;')</w:t>
      </w:r>
    </w:p>
    <w:p w:rsidR="005B406F" w:rsidRDefault="005B406F" w:rsidP="005B406F">
      <w:r>
        <w:t>'&amp;'</w:t>
      </w:r>
    </w:p>
    <w:p w:rsidR="009411C0" w:rsidRDefault="009411C0" w:rsidP="0088468E"/>
    <w:p w:rsidR="00123DC4" w:rsidRDefault="00123DC4">
      <w:pPr>
        <w:spacing w:after="200" w:line="276" w:lineRule="auto"/>
        <w:rPr>
          <w:b/>
        </w:rPr>
      </w:pPr>
    </w:p>
    <w:p w:rsidR="009411C0" w:rsidRDefault="00E05C52" w:rsidP="0088468E">
      <w:r>
        <w:rPr>
          <w:b/>
        </w:rPr>
        <w:t>L05</w:t>
      </w:r>
      <w:r w:rsidR="009411C0" w:rsidRPr="009411C0">
        <w:rPr>
          <w:b/>
        </w:rPr>
        <w:t>-5)</w:t>
      </w:r>
      <w:r w:rsidR="009411C0">
        <w:t xml:space="preserve"> Using the function </w:t>
      </w:r>
      <w:proofErr w:type="spellStart"/>
      <w:r w:rsidR="009411C0" w:rsidRPr="009411C0">
        <w:rPr>
          <w:b/>
          <w:i/>
        </w:rPr>
        <w:t>changeCase</w:t>
      </w:r>
      <w:proofErr w:type="spellEnd"/>
      <w:r w:rsidR="009411C0">
        <w:rPr>
          <w:b/>
          <w:i/>
        </w:rPr>
        <w:t xml:space="preserve"> </w:t>
      </w:r>
      <w:r w:rsidR="009411C0" w:rsidRPr="00206638">
        <w:t>from the previous exercise,</w:t>
      </w:r>
      <w:r w:rsidR="009411C0">
        <w:t xml:space="preserve"> write a new function called </w:t>
      </w:r>
      <w:proofErr w:type="spellStart"/>
      <w:r w:rsidR="009411C0" w:rsidRPr="00121EA0">
        <w:rPr>
          <w:b/>
          <w:i/>
          <w:u w:val="single"/>
        </w:rPr>
        <w:t>lowerCase</w:t>
      </w:r>
      <w:proofErr w:type="spellEnd"/>
      <w:r w:rsidR="009411C0">
        <w:t xml:space="preserve"> that takes a string as an argument and </w:t>
      </w:r>
      <w:r w:rsidR="009411C0" w:rsidRPr="00AC4737">
        <w:rPr>
          <w:u w:val="single"/>
        </w:rPr>
        <w:t>returns the string all in lower case</w:t>
      </w:r>
      <w:r w:rsidR="009411C0">
        <w:t xml:space="preserve">.  Write your solution </w:t>
      </w:r>
      <w:r w:rsidR="009411C0" w:rsidRPr="009411C0">
        <w:rPr>
          <w:b/>
        </w:rPr>
        <w:t xml:space="preserve">WITHOUT USING </w:t>
      </w:r>
      <w:r w:rsidR="009411C0">
        <w:rPr>
          <w:b/>
        </w:rPr>
        <w:t xml:space="preserve">the </w:t>
      </w:r>
      <w:r w:rsidR="00297935">
        <w:rPr>
          <w:b/>
        </w:rPr>
        <w:t>.</w:t>
      </w:r>
      <w:r w:rsidR="009411C0">
        <w:rPr>
          <w:b/>
        </w:rPr>
        <w:t>upper</w:t>
      </w:r>
      <w:r w:rsidR="00297935">
        <w:rPr>
          <w:b/>
        </w:rPr>
        <w:t>()</w:t>
      </w:r>
      <w:r w:rsidR="009411C0">
        <w:rPr>
          <w:b/>
        </w:rPr>
        <w:t xml:space="preserve"> </w:t>
      </w:r>
      <w:r w:rsidR="009411C0" w:rsidRPr="009411C0">
        <w:rPr>
          <w:b/>
        </w:rPr>
        <w:t xml:space="preserve">or </w:t>
      </w:r>
      <w:r w:rsidR="00297935">
        <w:rPr>
          <w:b/>
        </w:rPr>
        <w:t>.</w:t>
      </w:r>
      <w:r w:rsidR="009411C0" w:rsidRPr="009411C0">
        <w:rPr>
          <w:b/>
        </w:rPr>
        <w:t>lower</w:t>
      </w:r>
      <w:r w:rsidR="00297935">
        <w:rPr>
          <w:b/>
        </w:rPr>
        <w:t>()</w:t>
      </w:r>
      <w:r w:rsidR="009411C0" w:rsidRPr="009411C0">
        <w:rPr>
          <w:b/>
        </w:rPr>
        <w:t xml:space="preserve"> methods</w:t>
      </w:r>
      <w:r w:rsidR="00692BD9">
        <w:rPr>
          <w:b/>
        </w:rPr>
        <w:t xml:space="preserve">, but making use of the </w:t>
      </w:r>
      <w:proofErr w:type="spellStart"/>
      <w:r w:rsidR="00692BD9">
        <w:rPr>
          <w:b/>
        </w:rPr>
        <w:t>changeCase</w:t>
      </w:r>
      <w:proofErr w:type="spellEnd"/>
      <w:r w:rsidR="00692BD9">
        <w:rPr>
          <w:b/>
        </w:rPr>
        <w:t xml:space="preserve"> function</w:t>
      </w:r>
      <w:r w:rsidR="00121EA0">
        <w:rPr>
          <w:b/>
        </w:rPr>
        <w:t xml:space="preserve"> you wrote in the previous exercise</w:t>
      </w:r>
      <w:r w:rsidR="009411C0">
        <w:t>!!!</w:t>
      </w:r>
      <w:r w:rsidR="005B406F">
        <w:t xml:space="preserve">  For instance:</w:t>
      </w:r>
    </w:p>
    <w:p w:rsidR="005B406F" w:rsidRPr="005B406F" w:rsidRDefault="005B406F" w:rsidP="0088468E">
      <w:pPr>
        <w:rPr>
          <w:rFonts w:ascii="Courier New" w:hAnsi="Courier New" w:cs="Courier New"/>
        </w:rPr>
      </w:pPr>
      <w:r w:rsidRPr="005B406F">
        <w:rPr>
          <w:rFonts w:ascii="Courier New" w:hAnsi="Courier New" w:cs="Courier New"/>
        </w:rPr>
        <w:t xml:space="preserve">&gt;&gt;&gt; </w:t>
      </w:r>
      <w:proofErr w:type="spellStart"/>
      <w:r w:rsidRPr="005B406F">
        <w:rPr>
          <w:rFonts w:ascii="Courier New" w:hAnsi="Courier New" w:cs="Courier New"/>
        </w:rPr>
        <w:t>lowerCase</w:t>
      </w:r>
      <w:proofErr w:type="spellEnd"/>
      <w:r w:rsidRPr="005B406F">
        <w:rPr>
          <w:rFonts w:ascii="Courier New" w:hAnsi="Courier New" w:cs="Courier New"/>
        </w:rPr>
        <w:t xml:space="preserve">("123 </w:t>
      </w:r>
      <w:proofErr w:type="spellStart"/>
      <w:r w:rsidRPr="005B406F">
        <w:rPr>
          <w:rFonts w:ascii="Courier New" w:hAnsi="Courier New" w:cs="Courier New"/>
        </w:rPr>
        <w:t>HeLlo</w:t>
      </w:r>
      <w:proofErr w:type="spellEnd"/>
      <w:r w:rsidRPr="005B406F">
        <w:rPr>
          <w:rFonts w:ascii="Courier New" w:hAnsi="Courier New" w:cs="Courier New"/>
        </w:rPr>
        <w:t xml:space="preserve"> BOB #$% </w:t>
      </w:r>
      <w:proofErr w:type="spellStart"/>
      <w:r w:rsidRPr="005B406F">
        <w:rPr>
          <w:rFonts w:ascii="Courier New" w:hAnsi="Courier New" w:cs="Courier New"/>
        </w:rPr>
        <w:t>abc</w:t>
      </w:r>
      <w:r w:rsidR="00297935">
        <w:rPr>
          <w:rFonts w:ascii="Courier New" w:hAnsi="Courier New" w:cs="Courier New"/>
        </w:rPr>
        <w:t>D</w:t>
      </w:r>
      <w:proofErr w:type="spellEnd"/>
      <w:r w:rsidRPr="005B406F">
        <w:rPr>
          <w:rFonts w:ascii="Courier New" w:hAnsi="Courier New" w:cs="Courier New"/>
        </w:rPr>
        <w:t>")</w:t>
      </w:r>
    </w:p>
    <w:p w:rsidR="005B406F" w:rsidRPr="005B406F" w:rsidRDefault="005B406F" w:rsidP="0088468E">
      <w:pPr>
        <w:rPr>
          <w:rFonts w:ascii="Courier New" w:hAnsi="Courier New" w:cs="Courier New"/>
        </w:rPr>
      </w:pPr>
      <w:r>
        <w:rPr>
          <w:rFonts w:ascii="Courier New" w:hAnsi="Courier New" w:cs="Courier New"/>
        </w:rPr>
        <w:t xml:space="preserve">'123 hello bob #$% </w:t>
      </w:r>
      <w:proofErr w:type="spellStart"/>
      <w:r>
        <w:rPr>
          <w:rFonts w:ascii="Courier New" w:hAnsi="Courier New" w:cs="Courier New"/>
        </w:rPr>
        <w:t>abc</w:t>
      </w:r>
      <w:r w:rsidR="00297935">
        <w:rPr>
          <w:rFonts w:ascii="Courier New" w:hAnsi="Courier New" w:cs="Courier New"/>
        </w:rPr>
        <w:t>d</w:t>
      </w:r>
      <w:proofErr w:type="spellEnd"/>
      <w:r>
        <w:rPr>
          <w:rFonts w:ascii="Courier New" w:hAnsi="Courier New" w:cs="Courier New"/>
        </w:rPr>
        <w:t>'</w:t>
      </w:r>
    </w:p>
    <w:p w:rsidR="00593C99" w:rsidRPr="005B406F" w:rsidRDefault="00593C99" w:rsidP="0088468E">
      <w:pPr>
        <w:rPr>
          <w:b/>
        </w:rPr>
      </w:pPr>
    </w:p>
    <w:p w:rsidR="0088468E" w:rsidRDefault="00E05C52" w:rsidP="0088468E">
      <w:r>
        <w:rPr>
          <w:b/>
        </w:rPr>
        <w:t>L05</w:t>
      </w:r>
      <w:r w:rsidR="009411C0">
        <w:rPr>
          <w:b/>
        </w:rPr>
        <w:t>-6</w:t>
      </w:r>
      <w:r w:rsidR="0088468E" w:rsidRPr="00D87231">
        <w:rPr>
          <w:b/>
        </w:rPr>
        <w:t>)</w:t>
      </w:r>
      <w:r w:rsidR="00AC4737">
        <w:rPr>
          <w:b/>
        </w:rPr>
        <w:t xml:space="preserve"> </w:t>
      </w:r>
      <w:r w:rsidR="0088468E" w:rsidRPr="009233F9">
        <w:t xml:space="preserve">Write a </w:t>
      </w:r>
      <w:r w:rsidR="00206638">
        <w:t>function</w:t>
      </w:r>
      <w:r w:rsidR="0088468E" w:rsidRPr="009233F9">
        <w:t xml:space="preserve"> </w:t>
      </w:r>
      <w:proofErr w:type="spellStart"/>
      <w:r w:rsidR="0078305C">
        <w:rPr>
          <w:b/>
          <w:i/>
        </w:rPr>
        <w:t>format</w:t>
      </w:r>
      <w:r w:rsidR="001D458B" w:rsidRPr="001D458B">
        <w:rPr>
          <w:b/>
          <w:i/>
        </w:rPr>
        <w:t>LongDate</w:t>
      </w:r>
      <w:proofErr w:type="spellEnd"/>
      <w:r w:rsidR="001D458B">
        <w:t xml:space="preserve"> </w:t>
      </w:r>
      <w:r w:rsidR="0088468E" w:rsidRPr="009233F9">
        <w:t xml:space="preserve">that will accept </w:t>
      </w:r>
      <w:r w:rsidR="0088468E">
        <w:t>a date in the form mm/</w:t>
      </w:r>
      <w:proofErr w:type="spellStart"/>
      <w:r w:rsidR="0088468E">
        <w:t>dd</w:t>
      </w:r>
      <w:proofErr w:type="spellEnd"/>
      <w:r w:rsidR="0088468E">
        <w:t>/</w:t>
      </w:r>
      <w:proofErr w:type="spellStart"/>
      <w:r w:rsidR="0088468E">
        <w:t>yy</w:t>
      </w:r>
      <w:proofErr w:type="spellEnd"/>
      <w:r w:rsidR="00206638">
        <w:t xml:space="preserve"> as a string argument</w:t>
      </w:r>
      <w:r w:rsidR="0088468E">
        <w:t xml:space="preserve">.  Your program should take the string apart (hint: use an appropriate string function) into month, day and year variables.  </w:t>
      </w:r>
      <w:r w:rsidR="0078305C">
        <w:t>Return</w:t>
      </w:r>
      <w:r w:rsidR="0088468E">
        <w:t xml:space="preserve"> the date in the </w:t>
      </w:r>
      <w:r w:rsidR="005B406F">
        <w:t>long</w:t>
      </w:r>
      <w:r w:rsidR="0088468E">
        <w:t xml:space="preserve"> format (e.g. </w:t>
      </w:r>
      <w:r w:rsidR="009411C0" w:rsidRPr="009411C0">
        <w:rPr>
          <w:b/>
        </w:rPr>
        <w:t>09/30/05</w:t>
      </w:r>
      <w:r w:rsidR="009411C0">
        <w:t xml:space="preserve"> would be output as </w:t>
      </w:r>
      <w:r w:rsidR="0088468E" w:rsidRPr="009411C0">
        <w:rPr>
          <w:b/>
        </w:rPr>
        <w:t>September 30, 2005</w:t>
      </w:r>
      <w:r w:rsidR="0088468E">
        <w:t xml:space="preserve">).  </w:t>
      </w:r>
      <w:r w:rsidR="009411C0">
        <w:t xml:space="preserve"> </w:t>
      </w:r>
      <w:r w:rsidR="0088468E">
        <w:t xml:space="preserve">You may assume all years </w:t>
      </w:r>
      <w:proofErr w:type="spellStart"/>
      <w:r w:rsidR="0088468E" w:rsidRPr="00206638">
        <w:rPr>
          <w:b/>
          <w:i/>
        </w:rPr>
        <w:t>yy</w:t>
      </w:r>
      <w:proofErr w:type="spellEnd"/>
      <w:r w:rsidR="0088468E">
        <w:t xml:space="preserve"> are in the 21</w:t>
      </w:r>
      <w:r w:rsidR="0088468E" w:rsidRPr="006F480C">
        <w:rPr>
          <w:vertAlign w:val="superscript"/>
        </w:rPr>
        <w:t>st</w:t>
      </w:r>
      <w:r w:rsidR="009411C0">
        <w:t xml:space="preserve"> century.</w:t>
      </w:r>
      <w:r w:rsidR="005B406F">
        <w:t xml:space="preserve">  For instance:</w:t>
      </w:r>
    </w:p>
    <w:p w:rsidR="005B406F" w:rsidRPr="005B406F" w:rsidRDefault="005B406F" w:rsidP="0088468E">
      <w:pPr>
        <w:rPr>
          <w:rFonts w:ascii="Courier New" w:hAnsi="Courier New" w:cs="Courier New"/>
        </w:rPr>
      </w:pPr>
      <w:r w:rsidRPr="005B406F">
        <w:rPr>
          <w:rFonts w:ascii="Courier New" w:hAnsi="Courier New" w:cs="Courier New"/>
        </w:rPr>
        <w:t xml:space="preserve">&gt;&gt;&gt; </w:t>
      </w:r>
      <w:proofErr w:type="spellStart"/>
      <w:r w:rsidRPr="005B406F">
        <w:rPr>
          <w:rFonts w:ascii="Courier New" w:hAnsi="Courier New" w:cs="Courier New"/>
        </w:rPr>
        <w:t>formatLongDate</w:t>
      </w:r>
      <w:proofErr w:type="spellEnd"/>
      <w:r w:rsidRPr="005B406F">
        <w:rPr>
          <w:rFonts w:ascii="Courier New" w:hAnsi="Courier New" w:cs="Courier New"/>
        </w:rPr>
        <w:t>("09/05/99")</w:t>
      </w:r>
    </w:p>
    <w:p w:rsidR="005B406F" w:rsidRPr="005B406F" w:rsidRDefault="005B406F" w:rsidP="0088468E">
      <w:pPr>
        <w:rPr>
          <w:rFonts w:ascii="Courier New" w:hAnsi="Courier New" w:cs="Courier New"/>
        </w:rPr>
      </w:pPr>
      <w:r w:rsidRPr="005B406F">
        <w:rPr>
          <w:rFonts w:ascii="Courier New" w:hAnsi="Courier New" w:cs="Courier New"/>
        </w:rPr>
        <w:t>September 5, 2099</w:t>
      </w:r>
    </w:p>
    <w:p w:rsidR="009411C0" w:rsidRDefault="009411C0" w:rsidP="0088468E"/>
    <w:p w:rsidR="0099045E" w:rsidRDefault="00E05C52" w:rsidP="0099045E">
      <w:r>
        <w:rPr>
          <w:b/>
        </w:rPr>
        <w:t>L05</w:t>
      </w:r>
      <w:r w:rsidR="0099045E">
        <w:rPr>
          <w:b/>
        </w:rPr>
        <w:t>-7</w:t>
      </w:r>
      <w:r w:rsidR="0099045E" w:rsidRPr="00B0721E">
        <w:rPr>
          <w:b/>
        </w:rPr>
        <w:t>)</w:t>
      </w:r>
      <w:r w:rsidR="00AC4737">
        <w:t xml:space="preserve"> </w:t>
      </w:r>
      <w:r w:rsidR="0099045E">
        <w:t xml:space="preserve">One way to encode a string would be to simply convert each character in the string to its ASCII code and then into a string representation of it.  But some ASCII codes could be two digits and some three digits, making it hard to figure how to decode the encrypted string.  One way to overcome this challenge is to make each ASCII code value into a 3 digit string representation (in other words, pad the string with leading 0's if it is too short).  Write a function </w:t>
      </w:r>
      <w:proofErr w:type="spellStart"/>
      <w:r w:rsidR="0099045E">
        <w:rPr>
          <w:b/>
          <w:i/>
        </w:rPr>
        <w:t>stringToASCII</w:t>
      </w:r>
      <w:r w:rsidR="0099045E" w:rsidRPr="00206638">
        <w:rPr>
          <w:b/>
          <w:i/>
        </w:rPr>
        <w:t>Code</w:t>
      </w:r>
      <w:r w:rsidR="0099045E">
        <w:rPr>
          <w:b/>
          <w:i/>
        </w:rPr>
        <w:t>sString</w:t>
      </w:r>
      <w:proofErr w:type="spellEnd"/>
      <w:r w:rsidR="0099045E">
        <w:t xml:space="preserve"> that will convert a string argument into a string of 3 digit codes as illustrated below:</w:t>
      </w:r>
    </w:p>
    <w:p w:rsidR="0099045E" w:rsidRPr="005B406F" w:rsidRDefault="0099045E" w:rsidP="0099045E">
      <w:pPr>
        <w:rPr>
          <w:rFonts w:ascii="Courier New" w:hAnsi="Courier New" w:cs="Courier New"/>
        </w:rPr>
      </w:pPr>
      <w:r>
        <w:rPr>
          <w:rFonts w:ascii="Courier New" w:hAnsi="Courier New" w:cs="Courier New"/>
        </w:rPr>
        <w:t xml:space="preserve">&gt;&gt;&gt; </w:t>
      </w:r>
      <w:proofErr w:type="spellStart"/>
      <w:r>
        <w:rPr>
          <w:rFonts w:ascii="Courier New" w:hAnsi="Courier New" w:cs="Courier New"/>
        </w:rPr>
        <w:t>stringToASCII</w:t>
      </w:r>
      <w:r w:rsidRPr="005B406F">
        <w:rPr>
          <w:rFonts w:ascii="Courier New" w:hAnsi="Courier New" w:cs="Courier New"/>
        </w:rPr>
        <w:t>Code</w:t>
      </w:r>
      <w:r>
        <w:rPr>
          <w:rFonts w:ascii="Courier New" w:hAnsi="Courier New" w:cs="Courier New"/>
        </w:rPr>
        <w:t>sString</w:t>
      </w:r>
      <w:proofErr w:type="spellEnd"/>
      <w:r w:rsidRPr="005B406F">
        <w:rPr>
          <w:rFonts w:ascii="Courier New" w:hAnsi="Courier New" w:cs="Courier New"/>
        </w:rPr>
        <w:t>("BAD")</w:t>
      </w:r>
    </w:p>
    <w:p w:rsidR="0099045E" w:rsidRPr="005B406F" w:rsidRDefault="0099045E" w:rsidP="0099045E">
      <w:pPr>
        <w:rPr>
          <w:rFonts w:ascii="Courier New" w:hAnsi="Courier New" w:cs="Courier New"/>
        </w:rPr>
      </w:pPr>
      <w:r>
        <w:rPr>
          <w:rFonts w:ascii="Courier New" w:hAnsi="Courier New" w:cs="Courier New"/>
        </w:rPr>
        <w:t>'</w:t>
      </w:r>
      <w:r w:rsidRPr="005B406F">
        <w:rPr>
          <w:rFonts w:ascii="Courier New" w:hAnsi="Courier New" w:cs="Courier New"/>
        </w:rPr>
        <w:t>066065068</w:t>
      </w:r>
      <w:r>
        <w:rPr>
          <w:rFonts w:ascii="Courier New" w:hAnsi="Courier New" w:cs="Courier New"/>
        </w:rPr>
        <w:t>'</w:t>
      </w:r>
    </w:p>
    <w:p w:rsidR="0099045E" w:rsidRDefault="0099045E" w:rsidP="009411C0">
      <w:pPr>
        <w:rPr>
          <w:b/>
        </w:rPr>
      </w:pPr>
    </w:p>
    <w:p w:rsidR="009411C0" w:rsidRDefault="00E05C52" w:rsidP="009411C0">
      <w:r>
        <w:rPr>
          <w:b/>
        </w:rPr>
        <w:t>L05</w:t>
      </w:r>
      <w:r w:rsidR="0099045E">
        <w:rPr>
          <w:b/>
        </w:rPr>
        <w:t>-8</w:t>
      </w:r>
      <w:r w:rsidR="009411C0" w:rsidRPr="00745BBC">
        <w:rPr>
          <w:b/>
        </w:rPr>
        <w:t>)</w:t>
      </w:r>
      <w:r w:rsidR="009411C0">
        <w:t xml:space="preserve"> Write a function called </w:t>
      </w:r>
      <w:proofErr w:type="spellStart"/>
      <w:r w:rsidR="009411C0" w:rsidRPr="00A95E88">
        <w:rPr>
          <w:b/>
          <w:i/>
        </w:rPr>
        <w:t>ASCII</w:t>
      </w:r>
      <w:r w:rsidR="00297935">
        <w:rPr>
          <w:b/>
          <w:i/>
        </w:rPr>
        <w:t>Codes</w:t>
      </w:r>
      <w:r w:rsidR="0099045E">
        <w:rPr>
          <w:b/>
          <w:i/>
        </w:rPr>
        <w:t>String</w:t>
      </w:r>
      <w:r w:rsidR="009411C0" w:rsidRPr="00A95E88">
        <w:rPr>
          <w:b/>
          <w:i/>
        </w:rPr>
        <w:t>ToString</w:t>
      </w:r>
      <w:proofErr w:type="spellEnd"/>
      <w:r w:rsidR="009411C0">
        <w:t xml:space="preserve"> that will accept a string of </w:t>
      </w:r>
      <w:r w:rsidR="0099045E">
        <w:t>3 digit codes</w:t>
      </w:r>
      <w:r w:rsidR="009411C0">
        <w:t xml:space="preserve"> which represent ASCII values (all padded to </w:t>
      </w:r>
      <w:r w:rsidR="0099045E">
        <w:t>three digits with leading 0's when</w:t>
      </w:r>
      <w:r w:rsidR="009411C0">
        <w:t xml:space="preserve"> needed).   The function should return the string equivale</w:t>
      </w:r>
      <w:r w:rsidR="0099045E">
        <w:t>nt assuming each 3 digit code can be converted to</w:t>
      </w:r>
      <w:r w:rsidR="009411C0">
        <w:t xml:space="preserve"> an ASCII value</w:t>
      </w:r>
      <w:r w:rsidR="0099045E">
        <w:t xml:space="preserve"> and from there into a letter</w:t>
      </w:r>
      <w:r w:rsidR="00B933B2">
        <w:t>.</w:t>
      </w:r>
      <w:r w:rsidR="009411C0">
        <w:t xml:space="preserve">  For instance:</w:t>
      </w:r>
    </w:p>
    <w:p w:rsidR="009411C0" w:rsidRPr="00DD4CC9" w:rsidRDefault="009411C0" w:rsidP="009411C0">
      <w:pPr>
        <w:rPr>
          <w:rFonts w:ascii="Courier New" w:hAnsi="Courier New" w:cs="Courier New"/>
        </w:rPr>
      </w:pPr>
      <w:r w:rsidRPr="00DD4CC9">
        <w:rPr>
          <w:rFonts w:ascii="Courier New" w:hAnsi="Courier New" w:cs="Courier New"/>
        </w:rPr>
        <w:t xml:space="preserve">&gt;&gt;&gt; </w:t>
      </w:r>
      <w:proofErr w:type="spellStart"/>
      <w:r w:rsidRPr="00DD4CC9">
        <w:rPr>
          <w:rFonts w:ascii="Courier New" w:hAnsi="Courier New" w:cs="Courier New"/>
        </w:rPr>
        <w:t>ASCII</w:t>
      </w:r>
      <w:r w:rsidR="0099045E">
        <w:rPr>
          <w:rFonts w:ascii="Courier New" w:hAnsi="Courier New" w:cs="Courier New"/>
        </w:rPr>
        <w:t>CodesString</w:t>
      </w:r>
      <w:r w:rsidRPr="00DD4CC9">
        <w:rPr>
          <w:rFonts w:ascii="Courier New" w:hAnsi="Courier New" w:cs="Courier New"/>
        </w:rPr>
        <w:t>ToString</w:t>
      </w:r>
      <w:proofErr w:type="spellEnd"/>
      <w:r w:rsidRPr="00593C99">
        <w:rPr>
          <w:rFonts w:ascii="Courier New" w:hAnsi="Courier New" w:cs="Courier New"/>
        </w:rPr>
        <w:t>("066065068")</w:t>
      </w:r>
    </w:p>
    <w:p w:rsidR="009411C0" w:rsidRPr="00DD4CC9" w:rsidRDefault="009411C0" w:rsidP="009411C0">
      <w:pPr>
        <w:rPr>
          <w:rFonts w:ascii="Courier New" w:hAnsi="Courier New" w:cs="Courier New"/>
        </w:rPr>
      </w:pPr>
      <w:r w:rsidRPr="00DD4CC9">
        <w:rPr>
          <w:rFonts w:ascii="Courier New" w:hAnsi="Courier New" w:cs="Courier New"/>
        </w:rPr>
        <w:t>'BAD'</w:t>
      </w:r>
    </w:p>
    <w:p w:rsidR="005B406F" w:rsidRPr="005B406F" w:rsidRDefault="005B406F" w:rsidP="00A2139B"/>
    <w:p w:rsidR="00B933B2" w:rsidRDefault="00E05C52" w:rsidP="00A2139B">
      <w:r>
        <w:rPr>
          <w:b/>
        </w:rPr>
        <w:t>L05</w:t>
      </w:r>
      <w:r w:rsidR="00692BD9">
        <w:rPr>
          <w:b/>
        </w:rPr>
        <w:t>-9</w:t>
      </w:r>
      <w:r w:rsidR="00B933B2" w:rsidRPr="00B0721E">
        <w:rPr>
          <w:b/>
        </w:rPr>
        <w:t>)</w:t>
      </w:r>
      <w:r w:rsidR="00B0721E">
        <w:rPr>
          <w:b/>
        </w:rPr>
        <w:t xml:space="preserve"> </w:t>
      </w:r>
      <w:r w:rsidR="00B933B2">
        <w:t xml:space="preserve"> </w:t>
      </w:r>
      <w:r w:rsidR="00B0721E">
        <w:t xml:space="preserve">Create your own </w:t>
      </w:r>
      <w:r w:rsidR="00B0721E" w:rsidRPr="00DC63E0">
        <w:rPr>
          <w:b/>
        </w:rPr>
        <w:t>encryption</w:t>
      </w:r>
      <w:r w:rsidR="00B0721E">
        <w:t xml:space="preserve"> function </w:t>
      </w:r>
      <w:r w:rsidR="00E10A55">
        <w:t>(</w:t>
      </w:r>
      <w:proofErr w:type="spellStart"/>
      <w:r w:rsidR="00E10A55">
        <w:t>myEncrypt</w:t>
      </w:r>
      <w:proofErr w:type="spellEnd"/>
      <w:r w:rsidR="00E10A55">
        <w:t xml:space="preserve">) </w:t>
      </w:r>
      <w:r w:rsidR="00B0721E">
        <w:t xml:space="preserve">which </w:t>
      </w:r>
      <w:r w:rsidR="00DC63E0">
        <w:t xml:space="preserve">simply </w:t>
      </w:r>
      <w:r w:rsidR="00B0721E">
        <w:t xml:space="preserve">calls the </w:t>
      </w:r>
      <w:r w:rsidR="00EF302E">
        <w:rPr>
          <w:b/>
        </w:rPr>
        <w:t>transposition2Rail</w:t>
      </w:r>
      <w:r w:rsidR="00D879A6">
        <w:rPr>
          <w:b/>
        </w:rPr>
        <w:t>Encrypt</w:t>
      </w:r>
      <w:r w:rsidR="00B0721E">
        <w:t xml:space="preserve"> </w:t>
      </w:r>
      <w:r w:rsidR="004709E4">
        <w:t xml:space="preserve">(we wrote it in class as the </w:t>
      </w:r>
      <w:r w:rsidR="004709E4" w:rsidRPr="007955ED">
        <w:rPr>
          <w:b/>
        </w:rPr>
        <w:t>scramble2Encrypt</w:t>
      </w:r>
      <w:r w:rsidR="004709E4">
        <w:t xml:space="preserve"> function) </w:t>
      </w:r>
      <w:r w:rsidR="007955ED">
        <w:t>algorithm</w:t>
      </w:r>
      <w:r w:rsidR="002C6207">
        <w:t xml:space="preserve"> 3 times, and returns the 3x</w:t>
      </w:r>
      <w:r w:rsidR="007955ED">
        <w:t xml:space="preserve"> encrypted string:</w:t>
      </w:r>
    </w:p>
    <w:p w:rsidR="00EF302E" w:rsidRPr="00EF302E" w:rsidRDefault="00EF302E" w:rsidP="00EF302E">
      <w:pPr>
        <w:rPr>
          <w:rFonts w:ascii="Courier New" w:hAnsi="Courier New" w:cs="Courier New"/>
        </w:rPr>
      </w:pPr>
      <w:r w:rsidRPr="00EF302E">
        <w:rPr>
          <w:rFonts w:ascii="Courier New" w:hAnsi="Courier New" w:cs="Courier New"/>
        </w:rPr>
        <w:t xml:space="preserve">&gt;&gt;&gt; </w:t>
      </w:r>
      <w:proofErr w:type="spellStart"/>
      <w:r w:rsidRPr="00EF302E">
        <w:rPr>
          <w:rFonts w:ascii="Courier New" w:hAnsi="Courier New" w:cs="Courier New"/>
        </w:rPr>
        <w:t>myEncrypt</w:t>
      </w:r>
      <w:proofErr w:type="spellEnd"/>
      <w:r>
        <w:rPr>
          <w:rFonts w:ascii="Courier New" w:hAnsi="Courier New" w:cs="Courier New"/>
        </w:rPr>
        <w:t>(“Hello Bob!”)</w:t>
      </w:r>
    </w:p>
    <w:p w:rsidR="00EF302E" w:rsidRPr="00EF302E" w:rsidRDefault="008C7BB2" w:rsidP="00EF302E">
      <w:pPr>
        <w:rPr>
          <w:rFonts w:ascii="Courier New" w:hAnsi="Courier New" w:cs="Courier New"/>
        </w:rPr>
      </w:pPr>
      <w:proofErr w:type="spellStart"/>
      <w:r w:rsidRPr="008C7BB2">
        <w:rPr>
          <w:rFonts w:ascii="Courier New" w:hAnsi="Courier New" w:cs="Courier New"/>
        </w:rPr>
        <w:t>ooe!BlHb</w:t>
      </w:r>
      <w:proofErr w:type="spellEnd"/>
      <w:r w:rsidRPr="008C7BB2">
        <w:rPr>
          <w:rFonts w:ascii="Courier New" w:hAnsi="Courier New" w:cs="Courier New"/>
        </w:rPr>
        <w:t xml:space="preserve"> l</w:t>
      </w:r>
    </w:p>
    <w:p w:rsidR="00B0721E" w:rsidRDefault="00B0721E" w:rsidP="00EF302E"/>
    <w:p w:rsidR="002C6207" w:rsidRDefault="002C6207" w:rsidP="00EF302E"/>
    <w:p w:rsidR="002C6207" w:rsidRPr="002C6207" w:rsidRDefault="002C6207" w:rsidP="002C6207">
      <w:pPr>
        <w:rPr>
          <w:rFonts w:ascii="Courier New" w:hAnsi="Courier New"/>
        </w:rPr>
      </w:pPr>
      <w:proofErr w:type="spellStart"/>
      <w:r w:rsidRPr="002C6207">
        <w:rPr>
          <w:rFonts w:ascii="Courier New" w:hAnsi="Courier New"/>
        </w:rPr>
        <w:t>def</w:t>
      </w:r>
      <w:proofErr w:type="spellEnd"/>
      <w:r w:rsidRPr="002C6207">
        <w:rPr>
          <w:rFonts w:ascii="Courier New" w:hAnsi="Courier New"/>
        </w:rPr>
        <w:t xml:space="preserve"> transposi</w:t>
      </w:r>
      <w:r>
        <w:rPr>
          <w:rFonts w:ascii="Courier New" w:hAnsi="Courier New"/>
        </w:rPr>
        <w:t>tion2RailEncrypt(</w:t>
      </w:r>
      <w:proofErr w:type="spellStart"/>
      <w:r>
        <w:rPr>
          <w:rFonts w:ascii="Courier New" w:hAnsi="Courier New"/>
        </w:rPr>
        <w:t>plainText</w:t>
      </w:r>
      <w:proofErr w:type="spellEnd"/>
      <w:r>
        <w:rPr>
          <w:rFonts w:ascii="Courier New" w:hAnsi="Courier New"/>
        </w:rPr>
        <w:t xml:space="preserve">): </w:t>
      </w:r>
      <w:r w:rsidRPr="002C6207">
        <w:rPr>
          <w:rFonts w:ascii="Courier New" w:hAnsi="Courier New"/>
        </w:rPr>
        <w:t xml:space="preserve">#2 rail </w:t>
      </w:r>
      <w:r>
        <w:rPr>
          <w:rFonts w:ascii="Courier New" w:hAnsi="Courier New"/>
        </w:rPr>
        <w:t xml:space="preserve">trans. </w:t>
      </w:r>
      <w:r w:rsidRPr="002C6207">
        <w:rPr>
          <w:rFonts w:ascii="Courier New" w:hAnsi="Courier New"/>
        </w:rPr>
        <w:t>encryption</w:t>
      </w:r>
    </w:p>
    <w:p w:rsidR="002C6207" w:rsidRPr="002C6207" w:rsidRDefault="002C6207" w:rsidP="002C6207">
      <w:pPr>
        <w:rPr>
          <w:rFonts w:ascii="Courier New" w:hAnsi="Courier New"/>
        </w:rPr>
      </w:pPr>
      <w:r w:rsidRPr="002C6207">
        <w:rPr>
          <w:rFonts w:ascii="Courier New" w:hAnsi="Courier New"/>
        </w:rPr>
        <w:t xml:space="preserve">    </w:t>
      </w:r>
      <w:proofErr w:type="spellStart"/>
      <w:r w:rsidRPr="002C6207">
        <w:rPr>
          <w:rFonts w:ascii="Courier New" w:hAnsi="Courier New"/>
        </w:rPr>
        <w:t>evenChars</w:t>
      </w:r>
      <w:proofErr w:type="spellEnd"/>
      <w:r w:rsidRPr="002C6207">
        <w:rPr>
          <w:rFonts w:ascii="Courier New" w:hAnsi="Courier New"/>
        </w:rPr>
        <w:t xml:space="preserve"> = ""    </w:t>
      </w:r>
    </w:p>
    <w:p w:rsidR="002C6207" w:rsidRPr="002C6207" w:rsidRDefault="002C6207" w:rsidP="002C6207">
      <w:pPr>
        <w:rPr>
          <w:rFonts w:ascii="Courier New" w:hAnsi="Courier New"/>
        </w:rPr>
      </w:pPr>
      <w:r w:rsidRPr="002C6207">
        <w:rPr>
          <w:rFonts w:ascii="Courier New" w:hAnsi="Courier New"/>
        </w:rPr>
        <w:t xml:space="preserve">    </w:t>
      </w:r>
      <w:proofErr w:type="spellStart"/>
      <w:r w:rsidRPr="002C6207">
        <w:rPr>
          <w:rFonts w:ascii="Courier New" w:hAnsi="Courier New"/>
        </w:rPr>
        <w:t>oddChars</w:t>
      </w:r>
      <w:proofErr w:type="spellEnd"/>
      <w:r w:rsidRPr="002C6207">
        <w:rPr>
          <w:rFonts w:ascii="Courier New" w:hAnsi="Courier New"/>
        </w:rPr>
        <w:t xml:space="preserve"> = ""    </w:t>
      </w:r>
    </w:p>
    <w:p w:rsidR="002C6207" w:rsidRPr="002C6207" w:rsidRDefault="002C6207" w:rsidP="002C6207">
      <w:pPr>
        <w:rPr>
          <w:rFonts w:ascii="Courier New" w:hAnsi="Courier New"/>
        </w:rPr>
      </w:pPr>
      <w:r w:rsidRPr="002C6207">
        <w:rPr>
          <w:rFonts w:ascii="Courier New" w:hAnsi="Courier New"/>
        </w:rPr>
        <w:t xml:space="preserve">    for </w:t>
      </w:r>
      <w:proofErr w:type="spellStart"/>
      <w:r w:rsidRPr="002C6207">
        <w:rPr>
          <w:rFonts w:ascii="Courier New" w:hAnsi="Courier New"/>
        </w:rPr>
        <w:t>i</w:t>
      </w:r>
      <w:proofErr w:type="spellEnd"/>
      <w:r w:rsidRPr="002C6207">
        <w:rPr>
          <w:rFonts w:ascii="Courier New" w:hAnsi="Courier New"/>
        </w:rPr>
        <w:t xml:space="preserve"> in range (</w:t>
      </w:r>
      <w:proofErr w:type="spellStart"/>
      <w:r w:rsidRPr="002C6207">
        <w:rPr>
          <w:rFonts w:ascii="Courier New" w:hAnsi="Courier New"/>
        </w:rPr>
        <w:t>len</w:t>
      </w:r>
      <w:proofErr w:type="spellEnd"/>
      <w:r w:rsidRPr="002C6207">
        <w:rPr>
          <w:rFonts w:ascii="Courier New" w:hAnsi="Courier New"/>
        </w:rPr>
        <w:t>(</w:t>
      </w:r>
      <w:proofErr w:type="spellStart"/>
      <w:r w:rsidRPr="002C6207">
        <w:rPr>
          <w:rFonts w:ascii="Courier New" w:hAnsi="Courier New"/>
        </w:rPr>
        <w:t>plainText</w:t>
      </w:r>
      <w:proofErr w:type="spellEnd"/>
      <w:r w:rsidRPr="002C6207">
        <w:rPr>
          <w:rFonts w:ascii="Courier New" w:hAnsi="Courier New"/>
        </w:rPr>
        <w:t>)):</w:t>
      </w:r>
    </w:p>
    <w:p w:rsidR="002C6207" w:rsidRPr="002C6207" w:rsidRDefault="002C6207" w:rsidP="002C6207">
      <w:pPr>
        <w:rPr>
          <w:rFonts w:ascii="Courier New" w:hAnsi="Courier New"/>
        </w:rPr>
      </w:pPr>
      <w:r w:rsidRPr="002C6207">
        <w:rPr>
          <w:rFonts w:ascii="Courier New" w:hAnsi="Courier New"/>
        </w:rPr>
        <w:t xml:space="preserve">        if </w:t>
      </w:r>
      <w:proofErr w:type="spellStart"/>
      <w:r w:rsidRPr="002C6207">
        <w:rPr>
          <w:rFonts w:ascii="Courier New" w:hAnsi="Courier New"/>
        </w:rPr>
        <w:t>i</w:t>
      </w:r>
      <w:proofErr w:type="spellEnd"/>
      <w:r w:rsidRPr="002C6207">
        <w:rPr>
          <w:rFonts w:ascii="Courier New" w:hAnsi="Courier New"/>
        </w:rPr>
        <w:t xml:space="preserve"> % 2 == 0:                            </w:t>
      </w:r>
    </w:p>
    <w:p w:rsidR="002C6207" w:rsidRPr="002C6207" w:rsidRDefault="002C6207" w:rsidP="002C6207">
      <w:pPr>
        <w:rPr>
          <w:rFonts w:ascii="Courier New" w:hAnsi="Courier New"/>
        </w:rPr>
      </w:pPr>
      <w:r w:rsidRPr="002C6207">
        <w:rPr>
          <w:rFonts w:ascii="Courier New" w:hAnsi="Courier New"/>
        </w:rPr>
        <w:t xml:space="preserve">            </w:t>
      </w:r>
      <w:proofErr w:type="spellStart"/>
      <w:r w:rsidRPr="002C6207">
        <w:rPr>
          <w:rFonts w:ascii="Courier New" w:hAnsi="Courier New"/>
        </w:rPr>
        <w:t>evenChars</w:t>
      </w:r>
      <w:proofErr w:type="spellEnd"/>
      <w:r w:rsidRPr="002C6207">
        <w:rPr>
          <w:rFonts w:ascii="Courier New" w:hAnsi="Courier New"/>
        </w:rPr>
        <w:t xml:space="preserve"> = </w:t>
      </w:r>
      <w:proofErr w:type="spellStart"/>
      <w:r w:rsidRPr="002C6207">
        <w:rPr>
          <w:rFonts w:ascii="Courier New" w:hAnsi="Courier New"/>
        </w:rPr>
        <w:t>evenChars</w:t>
      </w:r>
      <w:proofErr w:type="spellEnd"/>
      <w:r w:rsidRPr="002C6207">
        <w:rPr>
          <w:rFonts w:ascii="Courier New" w:hAnsi="Courier New"/>
        </w:rPr>
        <w:t xml:space="preserve"> + </w:t>
      </w:r>
      <w:proofErr w:type="spellStart"/>
      <w:r w:rsidRPr="002C6207">
        <w:rPr>
          <w:rFonts w:ascii="Courier New" w:hAnsi="Courier New"/>
        </w:rPr>
        <w:t>plainText</w:t>
      </w:r>
      <w:proofErr w:type="spellEnd"/>
      <w:r w:rsidRPr="002C6207">
        <w:rPr>
          <w:rFonts w:ascii="Courier New" w:hAnsi="Courier New"/>
        </w:rPr>
        <w:t>[</w:t>
      </w:r>
      <w:proofErr w:type="spellStart"/>
      <w:r w:rsidRPr="002C6207">
        <w:rPr>
          <w:rFonts w:ascii="Courier New" w:hAnsi="Courier New"/>
        </w:rPr>
        <w:t>i</w:t>
      </w:r>
      <w:proofErr w:type="spellEnd"/>
      <w:r w:rsidRPr="002C6207">
        <w:rPr>
          <w:rFonts w:ascii="Courier New" w:hAnsi="Courier New"/>
        </w:rPr>
        <w:t>]</w:t>
      </w:r>
    </w:p>
    <w:p w:rsidR="002C6207" w:rsidRPr="002C6207" w:rsidRDefault="002C6207" w:rsidP="002C6207">
      <w:pPr>
        <w:rPr>
          <w:rFonts w:ascii="Courier New" w:hAnsi="Courier New"/>
        </w:rPr>
      </w:pPr>
      <w:r w:rsidRPr="002C6207">
        <w:rPr>
          <w:rFonts w:ascii="Courier New" w:hAnsi="Courier New"/>
        </w:rPr>
        <w:t xml:space="preserve">        else:            </w:t>
      </w:r>
    </w:p>
    <w:p w:rsidR="002C6207" w:rsidRPr="002C6207" w:rsidRDefault="002C6207" w:rsidP="002C6207">
      <w:pPr>
        <w:rPr>
          <w:rFonts w:ascii="Courier New" w:hAnsi="Courier New"/>
        </w:rPr>
      </w:pPr>
      <w:r w:rsidRPr="002C6207">
        <w:rPr>
          <w:rFonts w:ascii="Courier New" w:hAnsi="Courier New"/>
        </w:rPr>
        <w:t xml:space="preserve">            </w:t>
      </w:r>
      <w:proofErr w:type="spellStart"/>
      <w:r w:rsidRPr="002C6207">
        <w:rPr>
          <w:rFonts w:ascii="Courier New" w:hAnsi="Courier New"/>
        </w:rPr>
        <w:t>oddChars</w:t>
      </w:r>
      <w:proofErr w:type="spellEnd"/>
      <w:r w:rsidRPr="002C6207">
        <w:rPr>
          <w:rFonts w:ascii="Courier New" w:hAnsi="Courier New"/>
        </w:rPr>
        <w:t xml:space="preserve"> = </w:t>
      </w:r>
      <w:proofErr w:type="spellStart"/>
      <w:r w:rsidRPr="002C6207">
        <w:rPr>
          <w:rFonts w:ascii="Courier New" w:hAnsi="Courier New"/>
        </w:rPr>
        <w:t>oddChars</w:t>
      </w:r>
      <w:proofErr w:type="spellEnd"/>
      <w:r w:rsidRPr="002C6207">
        <w:rPr>
          <w:rFonts w:ascii="Courier New" w:hAnsi="Courier New"/>
        </w:rPr>
        <w:t xml:space="preserve"> + </w:t>
      </w:r>
      <w:proofErr w:type="spellStart"/>
      <w:r w:rsidRPr="002C6207">
        <w:rPr>
          <w:rFonts w:ascii="Courier New" w:hAnsi="Courier New"/>
        </w:rPr>
        <w:t>plainText</w:t>
      </w:r>
      <w:proofErr w:type="spellEnd"/>
      <w:r w:rsidRPr="002C6207">
        <w:rPr>
          <w:rFonts w:ascii="Courier New" w:hAnsi="Courier New"/>
        </w:rPr>
        <w:t>[</w:t>
      </w:r>
      <w:proofErr w:type="spellStart"/>
      <w:r w:rsidRPr="002C6207">
        <w:rPr>
          <w:rFonts w:ascii="Courier New" w:hAnsi="Courier New"/>
        </w:rPr>
        <w:t>i</w:t>
      </w:r>
      <w:proofErr w:type="spellEnd"/>
      <w:r w:rsidRPr="002C6207">
        <w:rPr>
          <w:rFonts w:ascii="Courier New" w:hAnsi="Courier New"/>
        </w:rPr>
        <w:t>]</w:t>
      </w:r>
    </w:p>
    <w:p w:rsidR="002C6207" w:rsidRPr="002C6207" w:rsidRDefault="002C6207" w:rsidP="002C6207">
      <w:pPr>
        <w:rPr>
          <w:rFonts w:ascii="Courier New" w:hAnsi="Courier New"/>
        </w:rPr>
      </w:pPr>
      <w:r w:rsidRPr="002C6207">
        <w:rPr>
          <w:rFonts w:ascii="Courier New" w:hAnsi="Courier New"/>
        </w:rPr>
        <w:t xml:space="preserve">    </w:t>
      </w:r>
      <w:proofErr w:type="spellStart"/>
      <w:r w:rsidRPr="002C6207">
        <w:rPr>
          <w:rFonts w:ascii="Courier New" w:hAnsi="Courier New"/>
        </w:rPr>
        <w:t>cipherText</w:t>
      </w:r>
      <w:proofErr w:type="spellEnd"/>
      <w:r w:rsidRPr="002C6207">
        <w:rPr>
          <w:rFonts w:ascii="Courier New" w:hAnsi="Courier New"/>
        </w:rPr>
        <w:t xml:space="preserve"> = </w:t>
      </w:r>
      <w:proofErr w:type="spellStart"/>
      <w:r w:rsidRPr="002C6207">
        <w:rPr>
          <w:rFonts w:ascii="Courier New" w:hAnsi="Courier New"/>
        </w:rPr>
        <w:t>oddChars</w:t>
      </w:r>
      <w:proofErr w:type="spellEnd"/>
      <w:r w:rsidRPr="002C6207">
        <w:rPr>
          <w:rFonts w:ascii="Courier New" w:hAnsi="Courier New"/>
        </w:rPr>
        <w:t xml:space="preserve"> + </w:t>
      </w:r>
      <w:proofErr w:type="spellStart"/>
      <w:r w:rsidRPr="002C6207">
        <w:rPr>
          <w:rFonts w:ascii="Courier New" w:hAnsi="Courier New"/>
        </w:rPr>
        <w:t>evenChars</w:t>
      </w:r>
      <w:proofErr w:type="spellEnd"/>
      <w:r w:rsidRPr="002C6207">
        <w:rPr>
          <w:rFonts w:ascii="Courier New" w:hAnsi="Courier New"/>
        </w:rPr>
        <w:t xml:space="preserve">    </w:t>
      </w:r>
    </w:p>
    <w:p w:rsidR="002C6207" w:rsidRPr="002C6207" w:rsidRDefault="002C6207" w:rsidP="002C6207">
      <w:pPr>
        <w:rPr>
          <w:rFonts w:ascii="Courier New" w:hAnsi="Courier New"/>
        </w:rPr>
      </w:pPr>
      <w:r w:rsidRPr="002C6207">
        <w:rPr>
          <w:rFonts w:ascii="Courier New" w:hAnsi="Courier New"/>
        </w:rPr>
        <w:t xml:space="preserve">    return </w:t>
      </w:r>
      <w:proofErr w:type="spellStart"/>
      <w:r w:rsidRPr="002C6207">
        <w:rPr>
          <w:rFonts w:ascii="Courier New" w:hAnsi="Courier New"/>
        </w:rPr>
        <w:t>cipherText</w:t>
      </w:r>
      <w:proofErr w:type="spellEnd"/>
    </w:p>
    <w:sectPr w:rsidR="002C6207" w:rsidRPr="002C6207" w:rsidSect="0017020A">
      <w:footerReference w:type="default" r:id="rId6"/>
      <w:pgSz w:w="12240" w:h="15840"/>
      <w:pgMar w:top="720" w:right="1152" w:bottom="720"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879A6" w:rsidRDefault="00D879A6" w:rsidP="0017020A">
      <w:r>
        <w:separator/>
      </w:r>
    </w:p>
  </w:endnote>
  <w:endnote w:type="continuationSeparator" w:id="0">
    <w:p w:rsidR="00D879A6" w:rsidRDefault="00D879A6" w:rsidP="001702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70921004"/>
      <w:docPartObj>
        <w:docPartGallery w:val="Page Numbers (Bottom of Page)"/>
        <w:docPartUnique/>
      </w:docPartObj>
    </w:sdtPr>
    <w:sdtEndPr/>
    <w:sdtContent>
      <w:p w:rsidR="00D879A6" w:rsidRDefault="00D879A6">
        <w:pPr>
          <w:pStyle w:val="Footer"/>
          <w:jc w:val="center"/>
        </w:pPr>
        <w:r>
          <w:t xml:space="preserve"> page </w:t>
        </w:r>
        <w:r>
          <w:fldChar w:fldCharType="begin"/>
        </w:r>
        <w:r>
          <w:instrText xml:space="preserve"> PAGE   \* MERGEFORMAT </w:instrText>
        </w:r>
        <w:r>
          <w:fldChar w:fldCharType="separate"/>
        </w:r>
        <w:r w:rsidR="00F66C60">
          <w:rPr>
            <w:noProof/>
          </w:rPr>
          <w:t>1</w:t>
        </w:r>
        <w:r>
          <w:rPr>
            <w:noProof/>
          </w:rPr>
          <w:fldChar w:fldCharType="end"/>
        </w:r>
      </w:p>
    </w:sdtContent>
  </w:sdt>
  <w:p w:rsidR="00D879A6" w:rsidRDefault="00D879A6">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879A6" w:rsidRDefault="00D879A6" w:rsidP="0017020A">
      <w:r>
        <w:separator/>
      </w:r>
    </w:p>
  </w:footnote>
  <w:footnote w:type="continuationSeparator" w:id="0">
    <w:p w:rsidR="00D879A6" w:rsidRDefault="00D879A6" w:rsidP="0017020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139B"/>
    <w:rsid w:val="00103388"/>
    <w:rsid w:val="00121EA0"/>
    <w:rsid w:val="00123DC4"/>
    <w:rsid w:val="0017020A"/>
    <w:rsid w:val="00184D23"/>
    <w:rsid w:val="001A3802"/>
    <w:rsid w:val="001D458B"/>
    <w:rsid w:val="00206638"/>
    <w:rsid w:val="00285C58"/>
    <w:rsid w:val="00297935"/>
    <w:rsid w:val="002C6207"/>
    <w:rsid w:val="00355069"/>
    <w:rsid w:val="003C43CC"/>
    <w:rsid w:val="004709E4"/>
    <w:rsid w:val="005532DD"/>
    <w:rsid w:val="00584B5C"/>
    <w:rsid w:val="00593C99"/>
    <w:rsid w:val="005B406F"/>
    <w:rsid w:val="005E138C"/>
    <w:rsid w:val="00632B03"/>
    <w:rsid w:val="006818C1"/>
    <w:rsid w:val="00692BD9"/>
    <w:rsid w:val="00695117"/>
    <w:rsid w:val="006E303A"/>
    <w:rsid w:val="00757081"/>
    <w:rsid w:val="0078305C"/>
    <w:rsid w:val="007955ED"/>
    <w:rsid w:val="007E5567"/>
    <w:rsid w:val="00802148"/>
    <w:rsid w:val="00826901"/>
    <w:rsid w:val="00871EA4"/>
    <w:rsid w:val="0087790A"/>
    <w:rsid w:val="0088468E"/>
    <w:rsid w:val="008C7BB2"/>
    <w:rsid w:val="008D7C73"/>
    <w:rsid w:val="0093590E"/>
    <w:rsid w:val="009411C0"/>
    <w:rsid w:val="0099045E"/>
    <w:rsid w:val="00A2139B"/>
    <w:rsid w:val="00A95E88"/>
    <w:rsid w:val="00AC4737"/>
    <w:rsid w:val="00B0721E"/>
    <w:rsid w:val="00B5067F"/>
    <w:rsid w:val="00B72D52"/>
    <w:rsid w:val="00B80D33"/>
    <w:rsid w:val="00B933B2"/>
    <w:rsid w:val="00BD424C"/>
    <w:rsid w:val="00C3753F"/>
    <w:rsid w:val="00C5400E"/>
    <w:rsid w:val="00CD7BD0"/>
    <w:rsid w:val="00D879A6"/>
    <w:rsid w:val="00DC63E0"/>
    <w:rsid w:val="00DD4CC9"/>
    <w:rsid w:val="00DF63C7"/>
    <w:rsid w:val="00E05C52"/>
    <w:rsid w:val="00E10A55"/>
    <w:rsid w:val="00EC6C8F"/>
    <w:rsid w:val="00EF302E"/>
    <w:rsid w:val="00EF6FC2"/>
    <w:rsid w:val="00F16C08"/>
    <w:rsid w:val="00F66C60"/>
    <w:rsid w:val="00FD1C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348CA1"/>
  <w15:docId w15:val="{947EEFE7-A335-451C-8E2B-6ED5C7CE76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2139B"/>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A2139B"/>
    <w:pPr>
      <w:tabs>
        <w:tab w:val="center" w:pos="4320"/>
        <w:tab w:val="right" w:pos="8640"/>
      </w:tabs>
    </w:pPr>
  </w:style>
  <w:style w:type="character" w:customStyle="1" w:styleId="FooterChar">
    <w:name w:val="Footer Char"/>
    <w:basedOn w:val="DefaultParagraphFont"/>
    <w:link w:val="Footer"/>
    <w:uiPriority w:val="99"/>
    <w:rsid w:val="00A2139B"/>
    <w:rPr>
      <w:rFonts w:ascii="Times New Roman" w:eastAsia="Times New Roman" w:hAnsi="Times New Roman" w:cs="Times New Roman"/>
      <w:sz w:val="24"/>
      <w:szCs w:val="24"/>
    </w:rPr>
  </w:style>
  <w:style w:type="paragraph" w:styleId="Header">
    <w:name w:val="header"/>
    <w:basedOn w:val="Normal"/>
    <w:link w:val="HeaderChar"/>
    <w:uiPriority w:val="99"/>
    <w:semiHidden/>
    <w:unhideWhenUsed/>
    <w:rsid w:val="0017020A"/>
    <w:pPr>
      <w:tabs>
        <w:tab w:val="center" w:pos="4680"/>
        <w:tab w:val="right" w:pos="9360"/>
      </w:tabs>
    </w:pPr>
  </w:style>
  <w:style w:type="character" w:customStyle="1" w:styleId="HeaderChar">
    <w:name w:val="Header Char"/>
    <w:basedOn w:val="DefaultParagraphFont"/>
    <w:link w:val="Header"/>
    <w:uiPriority w:val="99"/>
    <w:semiHidden/>
    <w:rsid w:val="0017020A"/>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2303799.dotm</Template>
  <TotalTime>11</TotalTime>
  <Pages>2</Pages>
  <Words>622</Words>
  <Characters>3547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arwhite</dc:creator>
  <cp:lastModifiedBy>Administrator</cp:lastModifiedBy>
  <cp:revision>6</cp:revision>
  <dcterms:created xsi:type="dcterms:W3CDTF">2018-03-05T15:28:00Z</dcterms:created>
  <dcterms:modified xsi:type="dcterms:W3CDTF">2018-09-24T12:21:00Z</dcterms:modified>
</cp:coreProperties>
</file>